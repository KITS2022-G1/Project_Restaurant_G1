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9264"/>
      </w:tblGrid>
      <w:tr w:rsidR="00FA4759" w:rsidTr="005B2CD4">
        <w:trPr>
          <w:trHeight w:val="4304"/>
        </w:trPr>
        <w:tc>
          <w:tcPr>
            <w:tcW w:w="9264" w:type="dxa"/>
            <w:shd w:val="clear" w:color="auto" w:fill="auto"/>
          </w:tcPr>
          <w:p w:rsidR="00B07DC9" w:rsidRDefault="00B07DC9" w:rsidP="00B07DC9">
            <w:pPr>
              <w:pStyle w:val="TrangBa"/>
              <w:spacing w:line="288" w:lineRule="auto"/>
            </w:pPr>
          </w:p>
          <w:p w:rsidR="00FA4759" w:rsidRPr="003E39CC" w:rsidRDefault="003E39CC" w:rsidP="00B07DC9">
            <w:pPr>
              <w:pStyle w:val="TrangBa"/>
              <w:spacing w:line="288" w:lineRule="auto"/>
              <w:rPr>
                <w:b/>
              </w:rPr>
            </w:pPr>
            <w:r>
              <w:rPr>
                <w:b/>
              </w:rPr>
              <w:t>KOREA IT SCHOOL</w:t>
            </w:r>
          </w:p>
          <w:p w:rsidR="00FA4759" w:rsidRDefault="00FA4759" w:rsidP="00B07DC9">
            <w:pPr>
              <w:pStyle w:val="TrangBa"/>
              <w:spacing w:line="288" w:lineRule="auto"/>
            </w:pPr>
            <w:r>
              <w:rPr>
                <w:rFonts w:cs="Times New Roman"/>
              </w:rPr>
              <w:t>¯¯¯¯¯¯¯¯¯¯¯¯¯¯¯¯</w:t>
            </w:r>
          </w:p>
          <w:p w:rsidR="00FA4759" w:rsidRDefault="00FA4759" w:rsidP="00B07DC9">
            <w:pPr>
              <w:pStyle w:val="TrangBa"/>
              <w:spacing w:line="288" w:lineRule="auto"/>
            </w:pPr>
          </w:p>
          <w:p w:rsidR="00FA4759" w:rsidRDefault="003E39CC" w:rsidP="00B07DC9">
            <w:pPr>
              <w:pStyle w:val="TrangBa"/>
              <w:spacing w:line="288" w:lineRule="auto"/>
            </w:pPr>
            <w:r>
              <w:rPr>
                <w:noProof/>
                <w:lang w:val="en-US" w:eastAsia="ko-KR" w:bidi="ar-SA"/>
              </w:rPr>
              <w:drawing>
                <wp:inline distT="0" distB="0" distL="0" distR="0">
                  <wp:extent cx="1790700" cy="1438275"/>
                  <wp:effectExtent l="0" t="0" r="0" b="9525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914c48b900f1c5af9ce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DC9" w:rsidRDefault="00B07DC9" w:rsidP="00B07DC9">
            <w:pPr>
              <w:pStyle w:val="TrangBa"/>
              <w:spacing w:line="288" w:lineRule="auto"/>
            </w:pPr>
          </w:p>
          <w:p w:rsidR="00FA4759" w:rsidRDefault="00FA4759" w:rsidP="00B07DC9">
            <w:pPr>
              <w:pStyle w:val="TrangBa"/>
              <w:spacing w:line="288" w:lineRule="auto"/>
            </w:pPr>
          </w:p>
        </w:tc>
      </w:tr>
      <w:tr w:rsidR="00FA4759" w:rsidTr="005B2CD4">
        <w:trPr>
          <w:trHeight w:val="2541"/>
        </w:trPr>
        <w:tc>
          <w:tcPr>
            <w:tcW w:w="9264" w:type="dxa"/>
            <w:shd w:val="clear" w:color="auto" w:fill="auto"/>
          </w:tcPr>
          <w:p w:rsidR="00FA4759" w:rsidRDefault="003E39CC" w:rsidP="00B07DC9">
            <w:pPr>
              <w:pStyle w:val="TrangBa"/>
              <w:spacing w:line="288" w:lineRule="auto"/>
            </w:pPr>
            <w:r>
              <w:t>CAPSTONE PROJECT</w:t>
            </w:r>
          </w:p>
          <w:p w:rsidR="00FA4759" w:rsidRDefault="00FA4759" w:rsidP="00B07DC9">
            <w:pPr>
              <w:pStyle w:val="TrangBa"/>
              <w:spacing w:line="288" w:lineRule="auto"/>
            </w:pPr>
          </w:p>
          <w:p w:rsidR="008226BA" w:rsidRPr="00B07DC9" w:rsidRDefault="003E39CC" w:rsidP="00B07DC9">
            <w:pPr>
              <w:spacing w:after="120" w:line="288" w:lineRule="auto"/>
              <w:jc w:val="center"/>
              <w:rPr>
                <w:b/>
                <w:caps/>
                <w:sz w:val="36"/>
              </w:rPr>
            </w:pPr>
            <w:r>
              <w:rPr>
                <w:b/>
                <w:caps/>
                <w:sz w:val="36"/>
              </w:rPr>
              <w:t>dỰ ÁN PHÁT TRIỂN PHẦN MỀM QUẢN LÝ NHÀ HÀNG SELF RESTAURANT</w:t>
            </w:r>
            <w:r w:rsidR="008226BA" w:rsidRPr="00B07DC9">
              <w:rPr>
                <w:b/>
                <w:caps/>
                <w:sz w:val="36"/>
              </w:rPr>
              <w:t xml:space="preserve">  </w:t>
            </w:r>
          </w:p>
          <w:p w:rsidR="00FA4759" w:rsidRPr="00561D7E" w:rsidRDefault="00FA4759" w:rsidP="00B07DC9">
            <w:pPr>
              <w:pStyle w:val="TrangBa"/>
              <w:spacing w:line="288" w:lineRule="auto"/>
            </w:pPr>
          </w:p>
        </w:tc>
      </w:tr>
      <w:tr w:rsidR="00FA4759" w:rsidTr="00B07DC9">
        <w:trPr>
          <w:trHeight w:val="5692"/>
        </w:trPr>
        <w:tc>
          <w:tcPr>
            <w:tcW w:w="9264" w:type="dxa"/>
            <w:shd w:val="clear" w:color="auto" w:fill="auto"/>
          </w:tcPr>
          <w:p w:rsidR="0041425C" w:rsidRDefault="0041425C" w:rsidP="00B07DC9">
            <w:pPr>
              <w:pStyle w:val="TrangBa"/>
              <w:spacing w:line="288" w:lineRule="auto"/>
              <w:ind w:left="5103"/>
              <w:jc w:val="left"/>
            </w:pPr>
            <w:r>
              <w:t xml:space="preserve">Ngành: </w:t>
            </w:r>
          </w:p>
          <w:p w:rsidR="0041425C" w:rsidRDefault="0041425C" w:rsidP="003E39CC">
            <w:pPr>
              <w:pStyle w:val="TrangBa"/>
              <w:spacing w:line="288" w:lineRule="auto"/>
              <w:ind w:left="5103"/>
              <w:jc w:val="left"/>
            </w:pPr>
            <w:r>
              <w:t xml:space="preserve">Mã số: </w:t>
            </w:r>
          </w:p>
          <w:p w:rsidR="0041425C" w:rsidRDefault="0041425C" w:rsidP="00B07DC9">
            <w:pPr>
              <w:pStyle w:val="TrangBa"/>
              <w:tabs>
                <w:tab w:val="left" w:pos="4005"/>
                <w:tab w:val="left" w:pos="4820"/>
              </w:tabs>
              <w:spacing w:line="288" w:lineRule="auto"/>
              <w:jc w:val="left"/>
            </w:pPr>
          </w:p>
          <w:p w:rsidR="0041425C" w:rsidRDefault="0041425C" w:rsidP="00B07DC9">
            <w:pPr>
              <w:pStyle w:val="TrangBa"/>
              <w:tabs>
                <w:tab w:val="left" w:pos="1134"/>
                <w:tab w:val="left" w:pos="1701"/>
              </w:tabs>
              <w:spacing w:line="288" w:lineRule="auto"/>
              <w:jc w:val="left"/>
            </w:pPr>
            <w:r>
              <w:tab/>
            </w:r>
            <w:r>
              <w:rPr>
                <w:i/>
              </w:rPr>
              <w:t>Sinh viên t</w:t>
            </w:r>
            <w:r w:rsidRPr="00340958">
              <w:rPr>
                <w:i/>
              </w:rPr>
              <w:t>hực hiện</w:t>
            </w:r>
            <w:r>
              <w:t>:</w:t>
            </w:r>
          </w:p>
          <w:p w:rsidR="00510D67" w:rsidRDefault="0041425C" w:rsidP="003E39CC">
            <w:pPr>
              <w:pStyle w:val="TrangBa"/>
              <w:tabs>
                <w:tab w:val="left" w:pos="1134"/>
                <w:tab w:val="left" w:pos="1701"/>
              </w:tabs>
              <w:spacing w:line="288" w:lineRule="auto"/>
              <w:jc w:val="left"/>
            </w:pPr>
            <w:r w:rsidRPr="00340958">
              <w:rPr>
                <w:b/>
              </w:rPr>
              <w:tab/>
            </w:r>
            <w:r w:rsidRPr="00340958">
              <w:rPr>
                <w:b/>
              </w:rPr>
              <w:tab/>
            </w:r>
            <w:r w:rsidR="003E39CC">
              <w:rPr>
                <w:b/>
              </w:rPr>
              <w:t xml:space="preserve"> </w:t>
            </w:r>
            <w:r w:rsidR="00CF0E22" w:rsidRPr="003E39CC">
              <w:t>Nguyễn Duy Hưng</w:t>
            </w:r>
          </w:p>
          <w:p w:rsidR="003E39CC" w:rsidRDefault="003E39CC" w:rsidP="003E39CC">
            <w:pPr>
              <w:pStyle w:val="TrangBa"/>
              <w:tabs>
                <w:tab w:val="left" w:pos="1755"/>
                <w:tab w:val="left" w:pos="2340"/>
              </w:tabs>
              <w:spacing w:line="288" w:lineRule="auto"/>
              <w:jc w:val="left"/>
            </w:pPr>
            <w:r>
              <w:rPr>
                <w:b/>
              </w:rPr>
              <w:tab/>
            </w:r>
            <w:r>
              <w:t>Nguyễn Tiến Dũng</w:t>
            </w:r>
          </w:p>
          <w:p w:rsidR="003E39CC" w:rsidRDefault="003E39CC" w:rsidP="003E39CC">
            <w:pPr>
              <w:pStyle w:val="TrangBa"/>
              <w:tabs>
                <w:tab w:val="left" w:pos="1755"/>
                <w:tab w:val="left" w:pos="2340"/>
              </w:tabs>
              <w:spacing w:line="288" w:lineRule="auto"/>
              <w:jc w:val="left"/>
            </w:pPr>
            <w:r>
              <w:tab/>
              <w:t>Nguyễn Tiến Lâm</w:t>
            </w:r>
          </w:p>
          <w:p w:rsidR="003E39CC" w:rsidRPr="003E39CC" w:rsidRDefault="003E39CC" w:rsidP="003E39CC">
            <w:pPr>
              <w:pStyle w:val="TrangBa"/>
              <w:tabs>
                <w:tab w:val="left" w:pos="1755"/>
                <w:tab w:val="left" w:pos="2340"/>
              </w:tabs>
              <w:spacing w:line="288" w:lineRule="auto"/>
              <w:jc w:val="left"/>
            </w:pPr>
            <w:r>
              <w:rPr>
                <w:b/>
              </w:rPr>
              <w:tab/>
            </w:r>
            <w:r>
              <w:t>Bùi Đức Thắng</w:t>
            </w:r>
          </w:p>
          <w:p w:rsidR="0041425C" w:rsidRDefault="0041425C" w:rsidP="00B07DC9">
            <w:pPr>
              <w:pStyle w:val="TrangBa"/>
              <w:tabs>
                <w:tab w:val="left" w:pos="1134"/>
                <w:tab w:val="left" w:pos="1701"/>
              </w:tabs>
              <w:spacing w:line="288" w:lineRule="auto"/>
              <w:jc w:val="left"/>
            </w:pPr>
          </w:p>
          <w:p w:rsidR="0041425C" w:rsidRDefault="0041425C" w:rsidP="00B07DC9">
            <w:pPr>
              <w:pStyle w:val="TrangBa"/>
              <w:tabs>
                <w:tab w:val="left" w:pos="1134"/>
                <w:tab w:val="left" w:pos="1701"/>
              </w:tabs>
              <w:spacing w:line="288" w:lineRule="auto"/>
              <w:jc w:val="left"/>
            </w:pPr>
            <w:r>
              <w:tab/>
            </w:r>
            <w:r>
              <w:rPr>
                <w:i/>
              </w:rPr>
              <w:t>Người</w:t>
            </w:r>
            <w:r w:rsidRPr="00340958">
              <w:rPr>
                <w:i/>
              </w:rPr>
              <w:t xml:space="preserve"> hướng dẫn</w:t>
            </w:r>
            <w:r>
              <w:rPr>
                <w:i/>
              </w:rPr>
              <w:t xml:space="preserve"> </w:t>
            </w:r>
          </w:p>
          <w:p w:rsidR="0041425C" w:rsidRDefault="0041425C" w:rsidP="00B07DC9">
            <w:pPr>
              <w:pStyle w:val="TrangBa"/>
              <w:tabs>
                <w:tab w:val="left" w:pos="1134"/>
                <w:tab w:val="left" w:pos="1701"/>
              </w:tabs>
              <w:spacing w:line="288" w:lineRule="auto"/>
              <w:jc w:val="left"/>
              <w:rPr>
                <w:b/>
              </w:rPr>
            </w:pPr>
            <w:r w:rsidRPr="00340958">
              <w:rPr>
                <w:b/>
              </w:rPr>
              <w:tab/>
            </w:r>
            <w:r w:rsidRPr="00340958">
              <w:rPr>
                <w:b/>
              </w:rPr>
              <w:tab/>
              <w:t>T</w:t>
            </w:r>
            <w:r w:rsidR="003E39CC">
              <w:rPr>
                <w:b/>
              </w:rPr>
              <w:t>S. Nguyễn Văn Thẩm</w:t>
            </w:r>
          </w:p>
          <w:p w:rsidR="0041425C" w:rsidRPr="003E39CC" w:rsidRDefault="003E39CC" w:rsidP="003E39CC">
            <w:pPr>
              <w:pStyle w:val="TrangBa"/>
              <w:tabs>
                <w:tab w:val="left" w:pos="1701"/>
              </w:tabs>
              <w:spacing w:line="288" w:lineRule="auto"/>
              <w:jc w:val="left"/>
              <w:rPr>
                <w:b/>
              </w:rPr>
            </w:pPr>
            <w:r>
              <w:rPr>
                <w:b/>
              </w:rPr>
              <w:tab/>
              <w:t>ThS. Kiều Tuấn Dũng</w:t>
            </w:r>
          </w:p>
          <w:p w:rsidR="0041425C" w:rsidRDefault="0041425C" w:rsidP="00B07DC9">
            <w:pPr>
              <w:pStyle w:val="TrangBa"/>
              <w:tabs>
                <w:tab w:val="left" w:pos="1134"/>
                <w:tab w:val="left" w:pos="1701"/>
              </w:tabs>
              <w:spacing w:line="288" w:lineRule="auto"/>
              <w:jc w:val="left"/>
            </w:pPr>
            <w:r>
              <w:tab/>
            </w:r>
          </w:p>
          <w:p w:rsidR="00FA4759" w:rsidRDefault="00FA4759" w:rsidP="00B07DC9">
            <w:pPr>
              <w:pStyle w:val="TrangBa"/>
              <w:tabs>
                <w:tab w:val="left" w:pos="1134"/>
                <w:tab w:val="left" w:pos="1701"/>
              </w:tabs>
              <w:spacing w:line="288" w:lineRule="auto"/>
              <w:jc w:val="left"/>
            </w:pPr>
          </w:p>
          <w:p w:rsidR="00FA4759" w:rsidRDefault="00FA4759" w:rsidP="00B07DC9">
            <w:pPr>
              <w:pStyle w:val="TrangBa"/>
              <w:tabs>
                <w:tab w:val="left" w:pos="1134"/>
                <w:tab w:val="left" w:pos="1701"/>
              </w:tabs>
              <w:spacing w:line="288" w:lineRule="auto"/>
              <w:jc w:val="left"/>
            </w:pPr>
            <w:r>
              <w:tab/>
            </w:r>
          </w:p>
        </w:tc>
      </w:tr>
      <w:tr w:rsidR="00FA4759" w:rsidTr="005B2CD4">
        <w:trPr>
          <w:trHeight w:val="992"/>
        </w:trPr>
        <w:tc>
          <w:tcPr>
            <w:tcW w:w="9264" w:type="dxa"/>
            <w:shd w:val="clear" w:color="auto" w:fill="auto"/>
            <w:vAlign w:val="bottom"/>
          </w:tcPr>
          <w:p w:rsidR="00FA4759" w:rsidRPr="005B412E" w:rsidRDefault="00FA4759" w:rsidP="00B07DC9">
            <w:pPr>
              <w:pStyle w:val="TrangBa"/>
              <w:spacing w:after="120" w:line="288" w:lineRule="auto"/>
              <w:rPr>
                <w:b/>
              </w:rPr>
            </w:pPr>
            <w:r w:rsidRPr="005B412E">
              <w:rPr>
                <w:b/>
              </w:rPr>
              <w:t>Hà Nộ</w:t>
            </w:r>
            <w:r w:rsidR="005B412E" w:rsidRPr="005B412E">
              <w:rPr>
                <w:b/>
              </w:rPr>
              <w:t>i, 202</w:t>
            </w:r>
            <w:r w:rsidR="001B0900">
              <w:rPr>
                <w:b/>
              </w:rPr>
              <w:t>2</w:t>
            </w:r>
          </w:p>
        </w:tc>
      </w:tr>
      <w:tr w:rsidR="00B07DC9" w:rsidTr="005B2CD4">
        <w:trPr>
          <w:trHeight w:val="4304"/>
        </w:trPr>
        <w:tc>
          <w:tcPr>
            <w:tcW w:w="9264" w:type="dxa"/>
            <w:shd w:val="clear" w:color="auto" w:fill="auto"/>
          </w:tcPr>
          <w:p w:rsidR="00B07DC9" w:rsidRDefault="00B07DC9" w:rsidP="00B07DC9">
            <w:pPr>
              <w:pStyle w:val="TrangBa"/>
              <w:spacing w:line="288" w:lineRule="auto"/>
            </w:pPr>
          </w:p>
          <w:p w:rsidR="003E39CC" w:rsidRPr="003E39CC" w:rsidRDefault="003E39CC" w:rsidP="003E39CC">
            <w:pPr>
              <w:pStyle w:val="TrangBa"/>
              <w:spacing w:line="288" w:lineRule="auto"/>
              <w:rPr>
                <w:b/>
              </w:rPr>
            </w:pPr>
            <w:r>
              <w:rPr>
                <w:b/>
              </w:rPr>
              <w:t>KOREA IT SCHOOL</w:t>
            </w:r>
          </w:p>
          <w:p w:rsidR="00B07DC9" w:rsidRDefault="00B07DC9" w:rsidP="00B07DC9">
            <w:pPr>
              <w:pStyle w:val="TrangBa"/>
              <w:spacing w:line="288" w:lineRule="auto"/>
            </w:pPr>
            <w:r>
              <w:rPr>
                <w:rFonts w:cs="Times New Roman"/>
              </w:rPr>
              <w:t>¯¯¯¯¯¯¯¯¯¯¯¯¯¯¯¯</w:t>
            </w:r>
          </w:p>
          <w:p w:rsidR="00B07DC9" w:rsidRDefault="00B07DC9" w:rsidP="00B07DC9">
            <w:pPr>
              <w:pStyle w:val="TrangBa"/>
              <w:spacing w:line="288" w:lineRule="auto"/>
            </w:pPr>
          </w:p>
          <w:p w:rsidR="00B07DC9" w:rsidRDefault="003E39CC" w:rsidP="00B07DC9">
            <w:pPr>
              <w:pStyle w:val="TrangBa"/>
              <w:spacing w:line="288" w:lineRule="auto"/>
            </w:pPr>
            <w:r>
              <w:rPr>
                <w:noProof/>
                <w:lang w:val="en-US" w:eastAsia="ko-KR" w:bidi="ar-SA"/>
              </w:rPr>
              <w:drawing>
                <wp:inline distT="0" distB="0" distL="0" distR="0" wp14:anchorId="0E076089" wp14:editId="4C0F1374">
                  <wp:extent cx="1790700" cy="1438275"/>
                  <wp:effectExtent l="0" t="0" r="0" b="9525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914c48b900f1c5af9ce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DC9" w:rsidRDefault="00B07DC9" w:rsidP="00B07DC9">
            <w:pPr>
              <w:pStyle w:val="TrangBa"/>
              <w:spacing w:line="288" w:lineRule="auto"/>
            </w:pPr>
          </w:p>
          <w:p w:rsidR="00B07DC9" w:rsidRDefault="00B07DC9" w:rsidP="00B07DC9">
            <w:pPr>
              <w:pStyle w:val="TrangBa"/>
              <w:spacing w:line="288" w:lineRule="auto"/>
            </w:pPr>
          </w:p>
        </w:tc>
      </w:tr>
      <w:tr w:rsidR="00B07DC9" w:rsidTr="005B2CD4">
        <w:trPr>
          <w:trHeight w:val="2541"/>
        </w:trPr>
        <w:tc>
          <w:tcPr>
            <w:tcW w:w="9264" w:type="dxa"/>
            <w:shd w:val="clear" w:color="auto" w:fill="auto"/>
          </w:tcPr>
          <w:p w:rsidR="00B07DC9" w:rsidRDefault="003E39CC" w:rsidP="00B07DC9">
            <w:pPr>
              <w:pStyle w:val="TrangBa"/>
              <w:spacing w:line="288" w:lineRule="auto"/>
            </w:pPr>
            <w:r>
              <w:t>CAPSTONE PROJECT</w:t>
            </w:r>
          </w:p>
          <w:p w:rsidR="00B07DC9" w:rsidRDefault="00B07DC9" w:rsidP="00B07DC9">
            <w:pPr>
              <w:pStyle w:val="TrangBa"/>
              <w:spacing w:line="288" w:lineRule="auto"/>
            </w:pPr>
          </w:p>
          <w:p w:rsidR="003E39CC" w:rsidRPr="00B07DC9" w:rsidRDefault="003E39CC" w:rsidP="003E39CC">
            <w:pPr>
              <w:spacing w:after="120" w:line="288" w:lineRule="auto"/>
              <w:jc w:val="center"/>
              <w:rPr>
                <w:b/>
                <w:caps/>
                <w:sz w:val="36"/>
              </w:rPr>
            </w:pPr>
            <w:r>
              <w:rPr>
                <w:b/>
                <w:caps/>
                <w:sz w:val="36"/>
              </w:rPr>
              <w:t>dỰ ÁN PHÁT TRIỂN PHẦN MỀM QUẢN LÝ NHÀ HÀNG SELF RESTAURANT</w:t>
            </w:r>
            <w:r w:rsidRPr="00B07DC9">
              <w:rPr>
                <w:b/>
                <w:caps/>
                <w:sz w:val="36"/>
              </w:rPr>
              <w:t xml:space="preserve">  </w:t>
            </w:r>
          </w:p>
          <w:p w:rsidR="00B07DC9" w:rsidRPr="00561D7E" w:rsidRDefault="00B07DC9" w:rsidP="00B07DC9">
            <w:pPr>
              <w:pStyle w:val="TrangBa"/>
              <w:spacing w:line="288" w:lineRule="auto"/>
            </w:pPr>
          </w:p>
        </w:tc>
      </w:tr>
      <w:tr w:rsidR="00B07DC9" w:rsidTr="00B07DC9">
        <w:trPr>
          <w:trHeight w:val="5834"/>
        </w:trPr>
        <w:tc>
          <w:tcPr>
            <w:tcW w:w="9264" w:type="dxa"/>
            <w:shd w:val="clear" w:color="auto" w:fill="auto"/>
          </w:tcPr>
          <w:p w:rsidR="00B07DC9" w:rsidRDefault="00B07DC9" w:rsidP="00B07DC9">
            <w:pPr>
              <w:pStyle w:val="TrangBa"/>
              <w:spacing w:line="288" w:lineRule="auto"/>
              <w:ind w:left="5103"/>
              <w:jc w:val="left"/>
            </w:pPr>
            <w:r>
              <w:t xml:space="preserve">Ngành: </w:t>
            </w:r>
          </w:p>
          <w:p w:rsidR="00B07DC9" w:rsidRDefault="00B07DC9" w:rsidP="00B07DC9">
            <w:pPr>
              <w:pStyle w:val="TrangBa"/>
              <w:spacing w:line="288" w:lineRule="auto"/>
              <w:ind w:left="5103"/>
              <w:jc w:val="left"/>
            </w:pPr>
            <w:r>
              <w:t>Mã số</w:t>
            </w:r>
            <w:r w:rsidR="005F3B4C">
              <w:t>:</w:t>
            </w:r>
          </w:p>
          <w:p w:rsidR="00B07DC9" w:rsidRDefault="00B07DC9" w:rsidP="00B07DC9">
            <w:pPr>
              <w:pStyle w:val="TrangBa"/>
              <w:tabs>
                <w:tab w:val="left" w:pos="4005"/>
                <w:tab w:val="left" w:pos="4820"/>
              </w:tabs>
              <w:spacing w:line="288" w:lineRule="auto"/>
              <w:jc w:val="left"/>
            </w:pPr>
          </w:p>
          <w:p w:rsidR="00B07DC9" w:rsidRDefault="00B07DC9" w:rsidP="00B07DC9">
            <w:pPr>
              <w:pStyle w:val="TrangBa"/>
              <w:tabs>
                <w:tab w:val="left" w:pos="4005"/>
                <w:tab w:val="left" w:pos="4820"/>
              </w:tabs>
              <w:spacing w:line="288" w:lineRule="auto"/>
              <w:jc w:val="left"/>
            </w:pPr>
          </w:p>
          <w:p w:rsidR="00B07DC9" w:rsidRDefault="00B07DC9" w:rsidP="00B07DC9">
            <w:pPr>
              <w:pStyle w:val="TrangBa"/>
              <w:tabs>
                <w:tab w:val="left" w:pos="1134"/>
                <w:tab w:val="left" w:pos="1701"/>
              </w:tabs>
              <w:spacing w:line="288" w:lineRule="auto"/>
              <w:jc w:val="left"/>
            </w:pPr>
            <w:r>
              <w:tab/>
            </w:r>
            <w:r>
              <w:rPr>
                <w:i/>
              </w:rPr>
              <w:t>Sinh viên t</w:t>
            </w:r>
            <w:r w:rsidRPr="00340958">
              <w:rPr>
                <w:i/>
              </w:rPr>
              <w:t>hực hiện</w:t>
            </w:r>
            <w:r>
              <w:t>:</w:t>
            </w:r>
          </w:p>
          <w:p w:rsidR="003E39CC" w:rsidRDefault="00B07DC9" w:rsidP="003E39CC">
            <w:pPr>
              <w:pStyle w:val="TrangBa"/>
              <w:tabs>
                <w:tab w:val="left" w:pos="1134"/>
                <w:tab w:val="left" w:pos="1701"/>
              </w:tabs>
              <w:spacing w:line="288" w:lineRule="auto"/>
              <w:jc w:val="left"/>
            </w:pPr>
            <w:r w:rsidRPr="00340958">
              <w:rPr>
                <w:b/>
              </w:rPr>
              <w:tab/>
            </w:r>
            <w:r w:rsidRPr="00340958">
              <w:rPr>
                <w:b/>
              </w:rPr>
              <w:tab/>
            </w:r>
            <w:r w:rsidR="003E39CC" w:rsidRPr="003E39CC">
              <w:t>Nguyễn Duy Hưng</w:t>
            </w:r>
          </w:p>
          <w:p w:rsidR="003E39CC" w:rsidRDefault="003E39CC" w:rsidP="003E39CC">
            <w:pPr>
              <w:pStyle w:val="TrangBa"/>
              <w:tabs>
                <w:tab w:val="left" w:pos="1755"/>
                <w:tab w:val="left" w:pos="2340"/>
              </w:tabs>
              <w:spacing w:line="288" w:lineRule="auto"/>
              <w:jc w:val="left"/>
            </w:pPr>
            <w:r>
              <w:rPr>
                <w:b/>
              </w:rPr>
              <w:tab/>
            </w:r>
            <w:r>
              <w:t>Nguyễn Tiến Dũng</w:t>
            </w:r>
          </w:p>
          <w:p w:rsidR="003E39CC" w:rsidRDefault="003E39CC" w:rsidP="003E39CC">
            <w:pPr>
              <w:pStyle w:val="TrangBa"/>
              <w:tabs>
                <w:tab w:val="left" w:pos="1755"/>
                <w:tab w:val="left" w:pos="2340"/>
              </w:tabs>
              <w:spacing w:line="288" w:lineRule="auto"/>
              <w:jc w:val="left"/>
            </w:pPr>
            <w:r>
              <w:tab/>
              <w:t>Nguyễn Tiến Lâm</w:t>
            </w:r>
          </w:p>
          <w:p w:rsidR="003E39CC" w:rsidRPr="003E39CC" w:rsidRDefault="003E39CC" w:rsidP="003E39CC">
            <w:pPr>
              <w:pStyle w:val="TrangBa"/>
              <w:tabs>
                <w:tab w:val="left" w:pos="1755"/>
                <w:tab w:val="left" w:pos="2340"/>
              </w:tabs>
              <w:spacing w:line="288" w:lineRule="auto"/>
              <w:jc w:val="left"/>
            </w:pPr>
            <w:r>
              <w:rPr>
                <w:b/>
              </w:rPr>
              <w:tab/>
            </w:r>
            <w:r>
              <w:t>Bùi Đức Thắng</w:t>
            </w:r>
          </w:p>
          <w:p w:rsidR="00B07DC9" w:rsidRDefault="00B07DC9" w:rsidP="00B07DC9">
            <w:pPr>
              <w:pStyle w:val="TrangBa"/>
              <w:tabs>
                <w:tab w:val="left" w:pos="1134"/>
                <w:tab w:val="left" w:pos="1701"/>
              </w:tabs>
              <w:spacing w:line="288" w:lineRule="auto"/>
              <w:jc w:val="left"/>
            </w:pPr>
          </w:p>
          <w:p w:rsidR="00B07DC9" w:rsidRDefault="00B07DC9" w:rsidP="00B07DC9">
            <w:pPr>
              <w:pStyle w:val="TrangBa"/>
              <w:tabs>
                <w:tab w:val="left" w:pos="1134"/>
                <w:tab w:val="left" w:pos="1701"/>
              </w:tabs>
              <w:spacing w:line="288" w:lineRule="auto"/>
              <w:jc w:val="left"/>
            </w:pPr>
            <w:r>
              <w:tab/>
            </w:r>
            <w:r>
              <w:rPr>
                <w:i/>
              </w:rPr>
              <w:t>Người</w:t>
            </w:r>
            <w:r w:rsidRPr="00340958">
              <w:rPr>
                <w:i/>
              </w:rPr>
              <w:t xml:space="preserve"> hướng dẫn</w:t>
            </w:r>
            <w:r>
              <w:rPr>
                <w:i/>
              </w:rPr>
              <w:t xml:space="preserve"> </w:t>
            </w:r>
          </w:p>
          <w:p w:rsidR="003E39CC" w:rsidRDefault="00B07DC9" w:rsidP="003E39CC">
            <w:pPr>
              <w:pStyle w:val="TrangBa"/>
              <w:tabs>
                <w:tab w:val="left" w:pos="1134"/>
                <w:tab w:val="left" w:pos="1701"/>
              </w:tabs>
              <w:spacing w:line="288" w:lineRule="auto"/>
              <w:jc w:val="left"/>
              <w:rPr>
                <w:b/>
              </w:rPr>
            </w:pPr>
            <w:r w:rsidRPr="00340958">
              <w:rPr>
                <w:b/>
              </w:rPr>
              <w:tab/>
            </w:r>
            <w:r w:rsidRPr="00340958">
              <w:rPr>
                <w:b/>
              </w:rPr>
              <w:tab/>
            </w:r>
            <w:r w:rsidR="003E39CC" w:rsidRPr="00340958">
              <w:rPr>
                <w:b/>
              </w:rPr>
              <w:t>T</w:t>
            </w:r>
            <w:r w:rsidR="003E39CC">
              <w:rPr>
                <w:b/>
              </w:rPr>
              <w:t>S. Nguyễn Văn Thẩm</w:t>
            </w:r>
          </w:p>
          <w:p w:rsidR="003E39CC" w:rsidRPr="003E39CC" w:rsidRDefault="003E39CC" w:rsidP="003E39CC">
            <w:pPr>
              <w:pStyle w:val="TrangBa"/>
              <w:tabs>
                <w:tab w:val="left" w:pos="1701"/>
              </w:tabs>
              <w:spacing w:line="288" w:lineRule="auto"/>
              <w:jc w:val="left"/>
              <w:rPr>
                <w:b/>
              </w:rPr>
            </w:pPr>
            <w:r>
              <w:rPr>
                <w:b/>
              </w:rPr>
              <w:tab/>
              <w:t>ThS. Kiều Tuấn Dũng</w:t>
            </w:r>
          </w:p>
          <w:p w:rsidR="00B07DC9" w:rsidRDefault="00B07DC9" w:rsidP="00B07DC9">
            <w:pPr>
              <w:pStyle w:val="TrangBa"/>
              <w:tabs>
                <w:tab w:val="left" w:pos="1134"/>
                <w:tab w:val="left" w:pos="1701"/>
              </w:tabs>
              <w:spacing w:line="288" w:lineRule="auto"/>
              <w:jc w:val="left"/>
            </w:pPr>
            <w:r>
              <w:tab/>
            </w:r>
          </w:p>
          <w:p w:rsidR="00B07DC9" w:rsidRPr="00B07DC9" w:rsidRDefault="00B07DC9" w:rsidP="00B07DC9">
            <w:pPr>
              <w:pStyle w:val="TrangBa"/>
              <w:tabs>
                <w:tab w:val="left" w:pos="1134"/>
                <w:tab w:val="left" w:pos="1701"/>
              </w:tabs>
              <w:spacing w:line="288" w:lineRule="auto"/>
              <w:jc w:val="left"/>
              <w:rPr>
                <w:sz w:val="20"/>
              </w:rPr>
            </w:pPr>
          </w:p>
          <w:p w:rsidR="00B07DC9" w:rsidRDefault="00B07DC9" w:rsidP="00B07DC9">
            <w:pPr>
              <w:pStyle w:val="TrangBa"/>
              <w:tabs>
                <w:tab w:val="left" w:pos="1134"/>
                <w:tab w:val="left" w:pos="1701"/>
              </w:tabs>
              <w:spacing w:line="288" w:lineRule="auto"/>
              <w:jc w:val="left"/>
            </w:pPr>
            <w:r>
              <w:tab/>
            </w:r>
          </w:p>
        </w:tc>
      </w:tr>
      <w:tr w:rsidR="00B07DC9" w:rsidTr="00B07DC9">
        <w:trPr>
          <w:trHeight w:val="116"/>
        </w:trPr>
        <w:tc>
          <w:tcPr>
            <w:tcW w:w="9264" w:type="dxa"/>
            <w:shd w:val="clear" w:color="auto" w:fill="auto"/>
            <w:vAlign w:val="bottom"/>
          </w:tcPr>
          <w:p w:rsidR="00B07DC9" w:rsidRPr="00B07DC9" w:rsidRDefault="00B07DC9" w:rsidP="00B07DC9">
            <w:pPr>
              <w:pStyle w:val="TrangBa"/>
              <w:spacing w:after="120" w:line="288" w:lineRule="auto"/>
              <w:rPr>
                <w:b/>
              </w:rPr>
            </w:pPr>
          </w:p>
          <w:p w:rsidR="00B07DC9" w:rsidRPr="005B412E" w:rsidRDefault="00B07DC9" w:rsidP="00B07DC9">
            <w:pPr>
              <w:pStyle w:val="TrangBa"/>
              <w:spacing w:after="120" w:line="288" w:lineRule="auto"/>
              <w:rPr>
                <w:b/>
              </w:rPr>
            </w:pPr>
            <w:r w:rsidRPr="005B412E">
              <w:rPr>
                <w:b/>
              </w:rPr>
              <w:t>Hà Nội, 202</w:t>
            </w:r>
            <w:r>
              <w:rPr>
                <w:b/>
              </w:rPr>
              <w:t>2</w:t>
            </w:r>
          </w:p>
        </w:tc>
      </w:tr>
    </w:tbl>
    <w:p w:rsidR="00B07DC9" w:rsidRDefault="00B07DC9" w:rsidP="00824C9D">
      <w:pPr>
        <w:pStyle w:val="Heading1"/>
        <w:numPr>
          <w:ilvl w:val="0"/>
          <w:numId w:val="0"/>
        </w:numPr>
        <w:rPr>
          <w:lang w:val="nl-NL"/>
        </w:rPr>
        <w:sectPr w:rsidR="00B07DC9" w:rsidSect="009F79C2">
          <w:type w:val="continuous"/>
          <w:pgSz w:w="11907" w:h="16840" w:code="9"/>
          <w:pgMar w:top="1134" w:right="1134" w:bottom="1134" w:left="1701" w:header="567" w:footer="709" w:gutter="0"/>
          <w:cols w:space="720"/>
        </w:sectPr>
      </w:pPr>
    </w:p>
    <w:p w:rsidR="00121B8D" w:rsidRDefault="00B07DC9" w:rsidP="00DF1142">
      <w:pPr>
        <w:pStyle w:val="Heading1"/>
        <w:numPr>
          <w:ilvl w:val="0"/>
          <w:numId w:val="0"/>
        </w:numPr>
        <w:ind w:firstLine="360"/>
      </w:pPr>
      <w:bookmarkStart w:id="0" w:name="_Toc104339657"/>
      <w:bookmarkStart w:id="1" w:name="_Toc111022345"/>
      <w:r w:rsidRPr="00FE6C32">
        <w:rPr>
          <w:lang w:val="nl-NL"/>
        </w:rPr>
        <w:lastRenderedPageBreak/>
        <w:t>MỤC LỤC</w:t>
      </w:r>
      <w:bookmarkEnd w:id="0"/>
      <w:bookmarkEnd w:id="1"/>
    </w:p>
    <w:p w:rsidR="007F179C" w:rsidRPr="001F5085" w:rsidRDefault="00550FA5" w:rsidP="001F5085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r w:rsidRPr="001F5085">
        <w:rPr>
          <w:rFonts w:ascii="Times New Roman" w:hAnsi="Times New Roman" w:cs="Times New Roman"/>
          <w:lang w:val="nl-NL"/>
        </w:rPr>
        <w:fldChar w:fldCharType="begin"/>
      </w:r>
      <w:r w:rsidRPr="001F5085">
        <w:rPr>
          <w:rFonts w:ascii="Times New Roman" w:hAnsi="Times New Roman" w:cs="Times New Roman"/>
          <w:lang w:val="nl-NL"/>
        </w:rPr>
        <w:instrText xml:space="preserve"> TOC \o "1-3" \h \z \u </w:instrText>
      </w:r>
      <w:r w:rsidRPr="001F5085">
        <w:rPr>
          <w:rFonts w:ascii="Times New Roman" w:hAnsi="Times New Roman" w:cs="Times New Roman"/>
          <w:lang w:val="nl-NL"/>
        </w:rPr>
        <w:fldChar w:fldCharType="separate"/>
      </w:r>
      <w:hyperlink w:anchor="_Toc111022345" w:history="1">
        <w:r w:rsidR="007F179C" w:rsidRPr="001F5085">
          <w:rPr>
            <w:rStyle w:val="Hyperlink"/>
            <w:rFonts w:ascii="Times New Roman" w:hAnsi="Times New Roman" w:cs="Times New Roman"/>
            <w:noProof/>
            <w:lang w:val="nl-NL"/>
          </w:rPr>
          <w:t>MỤC LỤC</w:t>
        </w:r>
        <w:r w:rsidR="007F179C" w:rsidRPr="001F5085">
          <w:rPr>
            <w:rFonts w:ascii="Times New Roman" w:hAnsi="Times New Roman" w:cs="Times New Roman"/>
            <w:noProof/>
            <w:webHidden/>
          </w:rPr>
          <w:tab/>
        </w:r>
        <w:r w:rsidR="007F179C"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="007F179C" w:rsidRPr="001F5085">
          <w:rPr>
            <w:rFonts w:ascii="Times New Roman" w:hAnsi="Times New Roman" w:cs="Times New Roman"/>
            <w:noProof/>
            <w:webHidden/>
          </w:rPr>
          <w:instrText xml:space="preserve"> PAGEREF _Toc111022345 \h </w:instrText>
        </w:r>
        <w:r w:rsidR="007F179C" w:rsidRPr="001F5085">
          <w:rPr>
            <w:rFonts w:ascii="Times New Roman" w:hAnsi="Times New Roman" w:cs="Times New Roman"/>
            <w:noProof/>
            <w:webHidden/>
          </w:rPr>
        </w:r>
        <w:r w:rsidR="007F179C"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i</w:t>
        </w:r>
        <w:r w:rsidR="007F179C"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46" w:history="1">
        <w:r w:rsidRPr="001F5085">
          <w:rPr>
            <w:rStyle w:val="Hyperlink"/>
            <w:rFonts w:ascii="Times New Roman" w:hAnsi="Times New Roman" w:cs="Times New Roman"/>
            <w:noProof/>
            <w:lang w:val="nl-NL"/>
          </w:rPr>
          <w:t>DANH MỤC BẢNG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_Toc111022346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ii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47" w:history="1">
        <w:r w:rsidRPr="001F5085">
          <w:rPr>
            <w:rStyle w:val="Hyperlink"/>
            <w:rFonts w:ascii="Times New Roman" w:hAnsi="Times New Roman" w:cs="Times New Roman"/>
            <w:noProof/>
            <w:lang w:val="nl-NL"/>
          </w:rPr>
          <w:t>DANH MỤC HÌNH VẼ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_Toc111022347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iii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48" w:history="1">
        <w:r w:rsidRPr="001F5085">
          <w:rPr>
            <w:rStyle w:val="Hyperlink"/>
            <w:rFonts w:ascii="Times New Roman" w:hAnsi="Times New Roman" w:cs="Times New Roman"/>
            <w:noProof/>
            <w:lang w:val="nl-NL"/>
          </w:rPr>
          <w:t>LỜI NÓI ĐẦU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_Toc111022348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v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49" w:history="1">
        <w:r w:rsidRPr="001F5085">
          <w:rPr>
            <w:rStyle w:val="Hyperlink"/>
            <w:rFonts w:ascii="Times New Roman" w:hAnsi="Times New Roman" w:cs="Times New Roman"/>
            <w:noProof/>
            <w:lang w:val="vi-VN"/>
          </w:rPr>
          <w:t>Chương 1. PHÂN TÍCH YÊU CẦU dỰ ÁN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_Toc111022349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6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2"/>
        <w:tabs>
          <w:tab w:val="left" w:pos="1680"/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noProof/>
          <w:lang w:val="en-US" w:eastAsia="ko-KR" w:bidi="ar-SA"/>
        </w:rPr>
      </w:pPr>
      <w:hyperlink w:anchor="_Toc111022350" w:history="1">
        <w:r w:rsidRPr="001F5085">
          <w:rPr>
            <w:rStyle w:val="Hyperlink"/>
            <w:rFonts w:ascii="Times New Roman" w:hAnsi="Times New Roman" w:cs="Times New Roman"/>
            <w:noProof/>
          </w:rPr>
          <w:t>1.1.</w:t>
        </w:r>
        <w:r w:rsidRPr="001F5085">
          <w:rPr>
            <w:rFonts w:ascii="Times New Roman" w:eastAsiaTheme="minorEastAsia" w:hAnsi="Times New Roman" w:cs="Times New Roman"/>
            <w:b w:val="0"/>
            <w:bCs w:val="0"/>
            <w:noProof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Tổng quan hệ thống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_Toc111022350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6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3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51" w:history="1">
        <w:r w:rsidRPr="001F5085">
          <w:rPr>
            <w:rStyle w:val="Hyperlink"/>
            <w:rFonts w:ascii="Times New Roman" w:hAnsi="Times New Roman" w:cs="Times New Roman"/>
            <w:noProof/>
          </w:rPr>
          <w:t>1.1.1.</w:t>
        </w:r>
        <w:r w:rsidRPr="001F5085">
          <w:rPr>
            <w:rFonts w:ascii="Times New Roman" w:eastAsiaTheme="minorEastAsia" w:hAnsi="Times New Roman" w:cs="Times New Roman"/>
            <w:noProof/>
            <w:sz w:val="22"/>
            <w:szCs w:val="22"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Giới thiệu đề tài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_Toc111022351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6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3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52" w:history="1">
        <w:r w:rsidRPr="001F5085">
          <w:rPr>
            <w:rStyle w:val="Hyperlink"/>
            <w:rFonts w:ascii="Times New Roman" w:hAnsi="Times New Roman" w:cs="Times New Roman"/>
            <w:noProof/>
          </w:rPr>
          <w:t>1.1.2.</w:t>
        </w:r>
        <w:r w:rsidRPr="001F5085">
          <w:rPr>
            <w:rFonts w:ascii="Times New Roman" w:eastAsiaTheme="minorEastAsia" w:hAnsi="Times New Roman" w:cs="Times New Roman"/>
            <w:noProof/>
            <w:sz w:val="22"/>
            <w:szCs w:val="22"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  <w:shd w:val="clear" w:color="auto" w:fill="FFFFFF"/>
          </w:rPr>
          <w:t>Đánh giá hiện trạng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_Toc111022352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6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2"/>
        <w:tabs>
          <w:tab w:val="left" w:pos="1680"/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noProof/>
          <w:lang w:val="en-US" w:eastAsia="ko-KR" w:bidi="ar-SA"/>
        </w:rPr>
      </w:pPr>
      <w:hyperlink w:anchor="_Toc111022353" w:history="1">
        <w:r w:rsidRPr="001F5085">
          <w:rPr>
            <w:rStyle w:val="Hyperlink"/>
            <w:rFonts w:ascii="Times New Roman" w:hAnsi="Times New Roman" w:cs="Times New Roman"/>
            <w:noProof/>
          </w:rPr>
          <w:t>1.2.</w:t>
        </w:r>
        <w:r w:rsidRPr="001F5085">
          <w:rPr>
            <w:rFonts w:ascii="Times New Roman" w:eastAsiaTheme="minorEastAsia" w:hAnsi="Times New Roman" w:cs="Times New Roman"/>
            <w:b w:val="0"/>
            <w:bCs w:val="0"/>
            <w:noProof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Yêu cầu hệ thống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_Toc111022353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6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3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54" w:history="1">
        <w:r w:rsidRPr="001F5085">
          <w:rPr>
            <w:rStyle w:val="Hyperlink"/>
            <w:rFonts w:ascii="Times New Roman" w:hAnsi="Times New Roman" w:cs="Times New Roman"/>
            <w:noProof/>
          </w:rPr>
          <w:t>1.2.1.</w:t>
        </w:r>
        <w:r w:rsidRPr="001F5085">
          <w:rPr>
            <w:rFonts w:ascii="Times New Roman" w:eastAsiaTheme="minorEastAsia" w:hAnsi="Times New Roman" w:cs="Times New Roman"/>
            <w:noProof/>
            <w:sz w:val="22"/>
            <w:szCs w:val="22"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Yêu cầu chức năng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_Toc111022354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6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3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55" w:history="1">
        <w:r w:rsidRPr="001F5085">
          <w:rPr>
            <w:rStyle w:val="Hyperlink"/>
            <w:rFonts w:ascii="Times New Roman" w:hAnsi="Times New Roman" w:cs="Times New Roman"/>
            <w:noProof/>
          </w:rPr>
          <w:t>1.2.2.</w:t>
        </w:r>
        <w:r w:rsidRPr="001F5085">
          <w:rPr>
            <w:rFonts w:ascii="Times New Roman" w:eastAsiaTheme="minorEastAsia" w:hAnsi="Times New Roman" w:cs="Times New Roman"/>
            <w:noProof/>
            <w:sz w:val="22"/>
            <w:szCs w:val="22"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Yêu cầu phi chức năng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_Toc111022355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6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2"/>
        <w:tabs>
          <w:tab w:val="left" w:pos="1680"/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noProof/>
          <w:lang w:val="en-US" w:eastAsia="ko-KR" w:bidi="ar-SA"/>
        </w:rPr>
      </w:pPr>
      <w:hyperlink w:anchor="_Toc111022356" w:history="1">
        <w:r w:rsidRPr="001F5085">
          <w:rPr>
            <w:rStyle w:val="Hyperlink"/>
            <w:rFonts w:ascii="Times New Roman" w:hAnsi="Times New Roman" w:cs="Times New Roman"/>
            <w:noProof/>
          </w:rPr>
          <w:t>1.3.</w:t>
        </w:r>
        <w:r w:rsidRPr="001F5085">
          <w:rPr>
            <w:rFonts w:ascii="Times New Roman" w:eastAsiaTheme="minorEastAsia" w:hAnsi="Times New Roman" w:cs="Times New Roman"/>
            <w:b w:val="0"/>
            <w:bCs w:val="0"/>
            <w:noProof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Các công nghệ được sử dụng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_Toc111022356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6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2"/>
        <w:tabs>
          <w:tab w:val="left" w:pos="1680"/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noProof/>
          <w:lang w:val="en-US" w:eastAsia="ko-KR" w:bidi="ar-SA"/>
        </w:rPr>
      </w:pPr>
      <w:hyperlink w:anchor="_Toc111022357" w:history="1">
        <w:r w:rsidRPr="001F5085">
          <w:rPr>
            <w:rStyle w:val="Hyperlink"/>
            <w:rFonts w:ascii="Times New Roman" w:hAnsi="Times New Roman" w:cs="Times New Roman"/>
            <w:noProof/>
          </w:rPr>
          <w:t>1.4.</w:t>
        </w:r>
        <w:r w:rsidRPr="001F5085">
          <w:rPr>
            <w:rFonts w:ascii="Times New Roman" w:eastAsiaTheme="minorEastAsia" w:hAnsi="Times New Roman" w:cs="Times New Roman"/>
            <w:b w:val="0"/>
            <w:bCs w:val="0"/>
            <w:noProof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Khảo sát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_Toc111022357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6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58" w:history="1">
        <w:r w:rsidRPr="001F5085">
          <w:rPr>
            <w:rStyle w:val="Hyperlink"/>
            <w:rFonts w:ascii="Times New Roman" w:hAnsi="Times New Roman" w:cs="Times New Roman"/>
            <w:noProof/>
          </w:rPr>
          <w:t>Chương 2. PHÂN TÍCH, THIẾT KẾ HỆ THỐNG LẬP LỊCH CÁ NHÂN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_Toc111022358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7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2"/>
        <w:tabs>
          <w:tab w:val="left" w:pos="1680"/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noProof/>
          <w:lang w:val="en-US" w:eastAsia="ko-KR" w:bidi="ar-SA"/>
        </w:rPr>
      </w:pPr>
      <w:hyperlink w:anchor="_Toc111022359" w:history="1">
        <w:r w:rsidRPr="001F5085">
          <w:rPr>
            <w:rStyle w:val="Hyperlink"/>
            <w:rFonts w:ascii="Times New Roman" w:hAnsi="Times New Roman" w:cs="Times New Roman"/>
            <w:noProof/>
          </w:rPr>
          <w:t>2.1.</w:t>
        </w:r>
        <w:r w:rsidRPr="001F5085">
          <w:rPr>
            <w:rFonts w:ascii="Times New Roman" w:eastAsiaTheme="minorEastAsia" w:hAnsi="Times New Roman" w:cs="Times New Roman"/>
            <w:b w:val="0"/>
            <w:bCs w:val="0"/>
            <w:noProof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Phân tích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_Toc111022359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7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3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60" w:history="1">
        <w:r w:rsidRPr="001F5085">
          <w:rPr>
            <w:rStyle w:val="Hyperlink"/>
            <w:rFonts w:ascii="Times New Roman" w:hAnsi="Times New Roman" w:cs="Times New Roman"/>
            <w:noProof/>
          </w:rPr>
          <w:t>2.1.1.</w:t>
        </w:r>
        <w:r w:rsidRPr="001F5085">
          <w:rPr>
            <w:rFonts w:ascii="Times New Roman" w:eastAsiaTheme="minorEastAsia" w:hAnsi="Times New Roman" w:cs="Times New Roman"/>
            <w:noProof/>
            <w:sz w:val="22"/>
            <w:szCs w:val="22"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Danh sách các tác nhân(Actor) và chức năng (Use case) của hệ thống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_Toc111022360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7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3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61" w:history="1">
        <w:r w:rsidRPr="001F5085">
          <w:rPr>
            <w:rStyle w:val="Hyperlink"/>
            <w:rFonts w:ascii="Times New Roman" w:hAnsi="Times New Roman" w:cs="Times New Roman"/>
            <w:noProof/>
          </w:rPr>
          <w:t>2.1.2.</w:t>
        </w:r>
        <w:r w:rsidRPr="001F5085">
          <w:rPr>
            <w:rFonts w:ascii="Times New Roman" w:eastAsiaTheme="minorEastAsia" w:hAnsi="Times New Roman" w:cs="Times New Roman"/>
            <w:noProof/>
            <w:sz w:val="22"/>
            <w:szCs w:val="22"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Biểu đồ phân rã chức năng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_Toc111022361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7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3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62" w:history="1">
        <w:r w:rsidRPr="001F5085">
          <w:rPr>
            <w:rStyle w:val="Hyperlink"/>
            <w:rFonts w:ascii="Times New Roman" w:hAnsi="Times New Roman" w:cs="Times New Roman"/>
            <w:noProof/>
          </w:rPr>
          <w:t>2.1.3.</w:t>
        </w:r>
        <w:r w:rsidRPr="001F5085">
          <w:rPr>
            <w:rFonts w:ascii="Times New Roman" w:eastAsiaTheme="minorEastAsia" w:hAnsi="Times New Roman" w:cs="Times New Roman"/>
            <w:noProof/>
            <w:sz w:val="22"/>
            <w:szCs w:val="22"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Biểu đồ Use case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_Toc111022362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8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3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63" w:history="1">
        <w:r w:rsidRPr="001F5085">
          <w:rPr>
            <w:rStyle w:val="Hyperlink"/>
            <w:rFonts w:ascii="Times New Roman" w:hAnsi="Times New Roman" w:cs="Times New Roman"/>
            <w:noProof/>
          </w:rPr>
          <w:t>2.1.4.</w:t>
        </w:r>
        <w:r w:rsidRPr="001F5085">
          <w:rPr>
            <w:rFonts w:ascii="Times New Roman" w:eastAsiaTheme="minorEastAsia" w:hAnsi="Times New Roman" w:cs="Times New Roman"/>
            <w:noProof/>
            <w:sz w:val="22"/>
            <w:szCs w:val="22"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Biểu đồ Use case chi tiết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_Toc111022363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9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2"/>
        <w:tabs>
          <w:tab w:val="left" w:pos="1680"/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noProof/>
          <w:lang w:val="en-US" w:eastAsia="ko-KR" w:bidi="ar-SA"/>
        </w:rPr>
      </w:pPr>
      <w:hyperlink w:anchor="_Toc111022364" w:history="1">
        <w:r w:rsidRPr="001F5085">
          <w:rPr>
            <w:rStyle w:val="Hyperlink"/>
            <w:rFonts w:ascii="Times New Roman" w:hAnsi="Times New Roman" w:cs="Times New Roman"/>
            <w:noProof/>
          </w:rPr>
          <w:t>2.2.</w:t>
        </w:r>
        <w:r w:rsidRPr="001F5085">
          <w:rPr>
            <w:rFonts w:ascii="Times New Roman" w:eastAsiaTheme="minorEastAsia" w:hAnsi="Times New Roman" w:cs="Times New Roman"/>
            <w:b w:val="0"/>
            <w:bCs w:val="0"/>
            <w:noProof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Thiết kế hệ thống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_Toc111022364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13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3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65" w:history="1">
        <w:r w:rsidRPr="001F5085">
          <w:rPr>
            <w:rStyle w:val="Hyperlink"/>
            <w:rFonts w:ascii="Times New Roman" w:hAnsi="Times New Roman" w:cs="Times New Roman"/>
            <w:noProof/>
          </w:rPr>
          <w:t>2.2.1.</w:t>
        </w:r>
        <w:r w:rsidRPr="001F5085">
          <w:rPr>
            <w:rFonts w:ascii="Times New Roman" w:eastAsiaTheme="minorEastAsia" w:hAnsi="Times New Roman" w:cs="Times New Roman"/>
            <w:noProof/>
            <w:sz w:val="22"/>
            <w:szCs w:val="22"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Biểu đồ tuần tự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_Toc111022365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13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3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66" w:history="1">
        <w:r w:rsidRPr="001F5085">
          <w:rPr>
            <w:rStyle w:val="Hyperlink"/>
            <w:rFonts w:ascii="Times New Roman" w:hAnsi="Times New Roman" w:cs="Times New Roman"/>
            <w:noProof/>
          </w:rPr>
          <w:t>2.2.2.</w:t>
        </w:r>
        <w:r w:rsidRPr="001F5085">
          <w:rPr>
            <w:rFonts w:ascii="Times New Roman" w:eastAsiaTheme="minorEastAsia" w:hAnsi="Times New Roman" w:cs="Times New Roman"/>
            <w:noProof/>
            <w:sz w:val="22"/>
            <w:szCs w:val="22"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Thiết kế cơ sở dữ liệu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_Toc111022366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16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2"/>
        <w:tabs>
          <w:tab w:val="left" w:pos="1680"/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noProof/>
          <w:lang w:val="en-US" w:eastAsia="ko-KR" w:bidi="ar-SA"/>
        </w:rPr>
      </w:pPr>
      <w:hyperlink w:anchor="_Toc111022367" w:history="1">
        <w:r w:rsidRPr="001F5085">
          <w:rPr>
            <w:rStyle w:val="Hyperlink"/>
            <w:rFonts w:ascii="Times New Roman" w:hAnsi="Times New Roman" w:cs="Times New Roman"/>
            <w:noProof/>
          </w:rPr>
          <w:t>2.3.</w:t>
        </w:r>
        <w:r w:rsidRPr="001F5085">
          <w:rPr>
            <w:rFonts w:ascii="Times New Roman" w:eastAsiaTheme="minorEastAsia" w:hAnsi="Times New Roman" w:cs="Times New Roman"/>
            <w:b w:val="0"/>
            <w:bCs w:val="0"/>
            <w:noProof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Thiết kế giao diện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_Toc111022367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17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68" w:history="1">
        <w:r w:rsidRPr="001F5085">
          <w:rPr>
            <w:rStyle w:val="Hyperlink"/>
            <w:rFonts w:ascii="Times New Roman" w:hAnsi="Times New Roman" w:cs="Times New Roman"/>
            <w:noProof/>
          </w:rPr>
          <w:t>Chương 3. TRIỂN KHAI HỆ ỨNG DỤNG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_Toc111022368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18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2"/>
        <w:tabs>
          <w:tab w:val="left" w:pos="1680"/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noProof/>
          <w:lang w:val="en-US" w:eastAsia="ko-KR" w:bidi="ar-SA"/>
        </w:rPr>
      </w:pPr>
      <w:hyperlink w:anchor="_Toc111022369" w:history="1">
        <w:r w:rsidRPr="001F5085">
          <w:rPr>
            <w:rStyle w:val="Hyperlink"/>
            <w:rFonts w:ascii="Times New Roman" w:hAnsi="Times New Roman" w:cs="Times New Roman"/>
            <w:noProof/>
          </w:rPr>
          <w:t>3.1.</w:t>
        </w:r>
        <w:r w:rsidRPr="001F5085">
          <w:rPr>
            <w:rFonts w:ascii="Times New Roman" w:eastAsiaTheme="minorEastAsia" w:hAnsi="Times New Roman" w:cs="Times New Roman"/>
            <w:b w:val="0"/>
            <w:bCs w:val="0"/>
            <w:noProof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Quá trình triển khai hệ thống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_Toc111022369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18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3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70" w:history="1">
        <w:r w:rsidRPr="001F5085">
          <w:rPr>
            <w:rStyle w:val="Hyperlink"/>
            <w:rFonts w:ascii="Times New Roman" w:hAnsi="Times New Roman" w:cs="Times New Roman"/>
            <w:noProof/>
          </w:rPr>
          <w:t>3.1.1.</w:t>
        </w:r>
        <w:r w:rsidRPr="001F5085">
          <w:rPr>
            <w:rFonts w:ascii="Times New Roman" w:eastAsiaTheme="minorEastAsia" w:hAnsi="Times New Roman" w:cs="Times New Roman"/>
            <w:noProof/>
            <w:sz w:val="22"/>
            <w:szCs w:val="22"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Môi trường phát tri</w:t>
        </w:r>
        <w:r w:rsidRPr="001F5085">
          <w:rPr>
            <w:rStyle w:val="Hyperlink"/>
            <w:rFonts w:ascii="Times New Roman" w:hAnsi="Times New Roman" w:cs="Times New Roman"/>
            <w:noProof/>
          </w:rPr>
          <w:t>ể</w:t>
        </w:r>
        <w:r w:rsidRPr="001F5085">
          <w:rPr>
            <w:rStyle w:val="Hyperlink"/>
            <w:rFonts w:ascii="Times New Roman" w:hAnsi="Times New Roman" w:cs="Times New Roman"/>
            <w:noProof/>
          </w:rPr>
          <w:t>n và triển khai cài đặt công cụ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_Toc111022370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18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3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71" w:history="1">
        <w:r w:rsidRPr="001F5085">
          <w:rPr>
            <w:rStyle w:val="Hyperlink"/>
            <w:rFonts w:ascii="Times New Roman" w:hAnsi="Times New Roman" w:cs="Times New Roman"/>
            <w:noProof/>
          </w:rPr>
          <w:t>3.1.2.</w:t>
        </w:r>
        <w:r w:rsidRPr="001F5085">
          <w:rPr>
            <w:rFonts w:ascii="Times New Roman" w:eastAsiaTheme="minorEastAsia" w:hAnsi="Times New Roman" w:cs="Times New Roman"/>
            <w:noProof/>
            <w:sz w:val="22"/>
            <w:szCs w:val="22"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Tạo project dự án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_Toc111022371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18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3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72" w:history="1">
        <w:r w:rsidRPr="001F5085">
          <w:rPr>
            <w:rStyle w:val="Hyperlink"/>
            <w:rFonts w:ascii="Times New Roman" w:hAnsi="Times New Roman" w:cs="Times New Roman"/>
            <w:noProof/>
          </w:rPr>
          <w:t>3.1.3.</w:t>
        </w:r>
        <w:r w:rsidRPr="001F5085">
          <w:rPr>
            <w:rFonts w:ascii="Times New Roman" w:eastAsiaTheme="minorEastAsia" w:hAnsi="Times New Roman" w:cs="Times New Roman"/>
            <w:noProof/>
            <w:sz w:val="22"/>
            <w:szCs w:val="22"/>
            <w:lang w:val="en-US" w:eastAsia="ko-KR" w:bidi="ar-SA"/>
          </w:rPr>
          <w:tab/>
        </w:r>
        <w:r w:rsidRPr="001F5085">
          <w:rPr>
            <w:rStyle w:val="Hyperlink"/>
            <w:rFonts w:ascii="Times New Roman" w:hAnsi="Times New Roman" w:cs="Times New Roman"/>
            <w:noProof/>
          </w:rPr>
          <w:t>Tiến hành viết code xây dựng chương trình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_Toc111022372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18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73" w:history="1">
        <w:r w:rsidRPr="001F5085">
          <w:rPr>
            <w:rStyle w:val="Hyperlink"/>
            <w:rFonts w:ascii="Times New Roman" w:hAnsi="Times New Roman" w:cs="Times New Roman"/>
            <w:noProof/>
            <w:lang w:val="vi-VN"/>
          </w:rPr>
          <w:t>KẾT LUẬN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_Toc111022373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19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179C" w:rsidRPr="001F5085" w:rsidRDefault="007F179C" w:rsidP="001F5085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val="en-US" w:eastAsia="ko-KR" w:bidi="ar-SA"/>
        </w:rPr>
      </w:pPr>
      <w:hyperlink w:anchor="_Toc111022374" w:history="1">
        <w:r w:rsidRPr="001F5085">
          <w:rPr>
            <w:rStyle w:val="Hyperlink"/>
            <w:rFonts w:ascii="Times New Roman" w:hAnsi="Times New Roman" w:cs="Times New Roman"/>
            <w:noProof/>
            <w:lang w:val="vi-VN"/>
          </w:rPr>
          <w:t>TÀI LIỆU THAM KHẢO</w:t>
        </w:r>
        <w:r w:rsidRPr="001F5085">
          <w:rPr>
            <w:rFonts w:ascii="Times New Roman" w:hAnsi="Times New Roman" w:cs="Times New Roman"/>
            <w:noProof/>
            <w:webHidden/>
          </w:rPr>
          <w:tab/>
        </w:r>
        <w:r w:rsidRPr="001F5085">
          <w:rPr>
            <w:rFonts w:ascii="Times New Roman" w:hAnsi="Times New Roman" w:cs="Times New Roman"/>
            <w:noProof/>
            <w:webHidden/>
          </w:rPr>
          <w:fldChar w:fldCharType="begin"/>
        </w:r>
        <w:r w:rsidRPr="001F5085">
          <w:rPr>
            <w:rFonts w:ascii="Times New Roman" w:hAnsi="Times New Roman" w:cs="Times New Roman"/>
            <w:noProof/>
            <w:webHidden/>
          </w:rPr>
          <w:instrText xml:space="preserve"> PAGEREF _Toc111022374 \h </w:instrText>
        </w:r>
        <w:r w:rsidRPr="001F5085">
          <w:rPr>
            <w:rFonts w:ascii="Times New Roman" w:hAnsi="Times New Roman" w:cs="Times New Roman"/>
            <w:noProof/>
            <w:webHidden/>
          </w:rPr>
        </w:r>
        <w:r w:rsidRPr="001F508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156F9" w:rsidRPr="001F5085">
          <w:rPr>
            <w:rFonts w:ascii="Times New Roman" w:hAnsi="Times New Roman" w:cs="Times New Roman"/>
            <w:noProof/>
            <w:webHidden/>
          </w:rPr>
          <w:t>20</w:t>
        </w:r>
        <w:r w:rsidRPr="001F508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A4A93" w:rsidRDefault="00550FA5" w:rsidP="001F5085">
      <w:pPr>
        <w:pStyle w:val="TOC1"/>
        <w:rPr>
          <w:lang w:val="nl-NL"/>
        </w:rPr>
      </w:pPr>
      <w:r w:rsidRPr="001F5085">
        <w:rPr>
          <w:rFonts w:ascii="Times New Roman" w:hAnsi="Times New Roman" w:cs="Times New Roman"/>
          <w:lang w:val="nl-NL"/>
        </w:rPr>
        <w:fldChar w:fldCharType="end"/>
      </w:r>
    </w:p>
    <w:p w:rsidR="00CA4A93" w:rsidRPr="009044C4" w:rsidRDefault="00CA4A93" w:rsidP="00CA4A93">
      <w:pPr>
        <w:pStyle w:val="TableofFigures"/>
        <w:tabs>
          <w:tab w:val="right" w:leader="dot" w:pos="9062"/>
        </w:tabs>
        <w:jc w:val="center"/>
        <w:outlineLvl w:val="0"/>
        <w:rPr>
          <w:rStyle w:val="Hyperlink"/>
          <w:rFonts w:ascii="Times New Roman" w:hAnsi="Times New Roman" w:cs="Times New Roman"/>
          <w:b/>
          <w:i w:val="0"/>
          <w:noProof/>
          <w:color w:val="000000" w:themeColor="text1"/>
          <w:sz w:val="28"/>
          <w:szCs w:val="28"/>
          <w:u w:val="none"/>
          <w:lang w:val="nl-NL"/>
        </w:rPr>
      </w:pPr>
      <w:bookmarkStart w:id="2" w:name="_Toc111022346"/>
      <w:r w:rsidRPr="009044C4">
        <w:rPr>
          <w:rStyle w:val="Hyperlink"/>
          <w:rFonts w:ascii="Times New Roman" w:hAnsi="Times New Roman" w:cs="Times New Roman"/>
          <w:b/>
          <w:i w:val="0"/>
          <w:noProof/>
          <w:color w:val="000000" w:themeColor="text1"/>
          <w:sz w:val="28"/>
          <w:szCs w:val="28"/>
          <w:u w:val="none"/>
          <w:lang w:val="nl-NL"/>
        </w:rPr>
        <w:lastRenderedPageBreak/>
        <w:t>DANH MỤC BẢNG</w:t>
      </w:r>
      <w:bookmarkEnd w:id="2"/>
    </w:p>
    <w:p w:rsidR="00CA4A93" w:rsidRPr="00CA4A93" w:rsidRDefault="00CA4A93" w:rsidP="00CA4A93">
      <w:pPr>
        <w:pStyle w:val="TableofFigures"/>
        <w:tabs>
          <w:tab w:val="right" w:leader="dot" w:pos="9062"/>
        </w:tabs>
        <w:spacing w:before="120"/>
        <w:rPr>
          <w:rFonts w:ascii="Times New Roman" w:eastAsiaTheme="minorEastAsia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 w:bidi="ar-SA"/>
        </w:rPr>
      </w:pPr>
    </w:p>
    <w:p w:rsidR="00A813BF" w:rsidRPr="00CA4A93" w:rsidRDefault="00B6057B" w:rsidP="001F5085">
      <w:pPr>
        <w:pStyle w:val="TOC1"/>
        <w:rPr>
          <w:rFonts w:ascii="Times New Roman" w:hAnsi="Times New Roman" w:cs="Times New Roman"/>
          <w:sz w:val="28"/>
          <w:szCs w:val="28"/>
          <w:lang w:val="nl-NL"/>
        </w:rPr>
      </w:pPr>
      <w:r w:rsidRPr="00DB452A">
        <w:rPr>
          <w:rFonts w:ascii="Times New Roman" w:hAnsi="Times New Roman" w:cs="Times New Roman"/>
          <w:sz w:val="28"/>
          <w:szCs w:val="28"/>
          <w:lang w:val="nl-NL"/>
        </w:rPr>
        <w:br w:type="page"/>
      </w:r>
      <w:r w:rsidR="00A813BF">
        <w:rPr>
          <w:lang w:val="nl-NL"/>
        </w:rPr>
        <w:fldChar w:fldCharType="begin"/>
      </w:r>
      <w:r w:rsidR="00A813BF">
        <w:rPr>
          <w:lang w:val="nl-NL"/>
        </w:rPr>
        <w:instrText xml:space="preserve"> TOC \h \z \c "Bảng" </w:instrText>
      </w:r>
      <w:r w:rsidR="00A813BF">
        <w:rPr>
          <w:lang w:val="nl-NL"/>
        </w:rPr>
        <w:fldChar w:fldCharType="separate"/>
      </w:r>
    </w:p>
    <w:p w:rsidR="00636B6F" w:rsidRPr="000E0FE2" w:rsidRDefault="00A813BF" w:rsidP="005E4308">
      <w:pPr>
        <w:pStyle w:val="Caption"/>
        <w:rPr>
          <w:lang w:val="nl-NL"/>
        </w:rPr>
      </w:pPr>
      <w:r>
        <w:rPr>
          <w:lang w:val="nl-NL"/>
        </w:rPr>
        <w:lastRenderedPageBreak/>
        <w:fldChar w:fldCharType="end"/>
      </w:r>
    </w:p>
    <w:p w:rsidR="008322BD" w:rsidRDefault="00B07DC9" w:rsidP="00550FA5">
      <w:pPr>
        <w:tabs>
          <w:tab w:val="left" w:pos="2610"/>
          <w:tab w:val="center" w:pos="4536"/>
        </w:tabs>
        <w:ind w:firstLine="0"/>
        <w:jc w:val="center"/>
        <w:outlineLvl w:val="0"/>
        <w:rPr>
          <w:rFonts w:cs="Times New Roman"/>
          <w:b/>
          <w:lang w:val="nl-NL"/>
        </w:rPr>
      </w:pPr>
      <w:bookmarkStart w:id="3" w:name="_Toc104339660"/>
      <w:bookmarkStart w:id="4" w:name="_Toc111022347"/>
      <w:r w:rsidRPr="00FE6C32">
        <w:rPr>
          <w:rFonts w:cs="Times New Roman"/>
          <w:b/>
          <w:lang w:val="nl-NL"/>
        </w:rPr>
        <w:t>DANH MỤC HÌNH VẼ</w:t>
      </w:r>
      <w:bookmarkEnd w:id="3"/>
      <w:bookmarkEnd w:id="4"/>
    </w:p>
    <w:p w:rsidR="00550FA5" w:rsidRPr="00636B6F" w:rsidRDefault="00550FA5" w:rsidP="007F2B96">
      <w:pPr>
        <w:rPr>
          <w:lang w:val="nl-NL"/>
        </w:rPr>
      </w:pPr>
    </w:p>
    <w:p w:rsidR="00B07DC9" w:rsidRPr="00DB452A" w:rsidRDefault="00B07DC9" w:rsidP="00DB452A">
      <w:pPr>
        <w:spacing w:before="120"/>
        <w:ind w:firstLine="0"/>
        <w:jc w:val="left"/>
        <w:rPr>
          <w:rFonts w:eastAsia="Times New Roman" w:cs="Times New Roman"/>
          <w:b/>
          <w:bCs/>
          <w:caps/>
          <w:lang w:val="nl-NL"/>
        </w:rPr>
      </w:pPr>
      <w:r w:rsidRPr="00DB452A">
        <w:rPr>
          <w:rFonts w:cs="Times New Roman"/>
          <w:b/>
          <w:lang w:val="nl-NL"/>
        </w:rPr>
        <w:br w:type="page"/>
      </w:r>
    </w:p>
    <w:p w:rsidR="005B2CD4" w:rsidRPr="00FE6C32" w:rsidRDefault="005B2CD4" w:rsidP="00550FA5">
      <w:pPr>
        <w:pStyle w:val="Heading1"/>
        <w:numPr>
          <w:ilvl w:val="0"/>
          <w:numId w:val="0"/>
        </w:numPr>
        <w:rPr>
          <w:lang w:val="nl-NL"/>
        </w:rPr>
      </w:pPr>
      <w:bookmarkStart w:id="5" w:name="_Toc104339661"/>
      <w:bookmarkStart w:id="6" w:name="_Toc111022348"/>
      <w:r w:rsidRPr="00FE6C32">
        <w:rPr>
          <w:lang w:val="nl-NL"/>
        </w:rPr>
        <w:lastRenderedPageBreak/>
        <w:t>LỜI NÓI ĐẦU</w:t>
      </w:r>
      <w:bookmarkEnd w:id="5"/>
      <w:bookmarkEnd w:id="6"/>
    </w:p>
    <w:p w:rsidR="00CB27E4" w:rsidRPr="00B07DC9" w:rsidRDefault="00CB27E4" w:rsidP="00550FA5">
      <w:pPr>
        <w:ind w:firstLine="0"/>
        <w:rPr>
          <w:lang w:val="vi-VN"/>
        </w:rPr>
      </w:pPr>
    </w:p>
    <w:p w:rsidR="00B07DC9" w:rsidRDefault="00B07DC9" w:rsidP="00550FA5">
      <w:pPr>
        <w:ind w:firstLine="0"/>
        <w:jc w:val="left"/>
        <w:rPr>
          <w:rFonts w:eastAsia="Times New Roman" w:cs="Angsana New"/>
          <w:b/>
          <w:bCs/>
          <w:caps/>
          <w:szCs w:val="35"/>
          <w:lang w:val="vi-VN"/>
        </w:rPr>
      </w:pPr>
      <w:r>
        <w:rPr>
          <w:lang w:val="vi-VN"/>
        </w:rPr>
        <w:br w:type="page"/>
      </w:r>
    </w:p>
    <w:p w:rsidR="00B07DC9" w:rsidRDefault="00B07DC9" w:rsidP="00824C9D">
      <w:pPr>
        <w:pStyle w:val="Heading1"/>
        <w:spacing w:before="120" w:after="0"/>
        <w:ind w:right="0"/>
        <w:rPr>
          <w:lang w:val="vi-VN"/>
        </w:rPr>
        <w:sectPr w:rsidR="00B07DC9" w:rsidSect="009F79C2">
          <w:footerReference w:type="default" r:id="rId9"/>
          <w:pgSz w:w="11907" w:h="16840" w:code="9"/>
          <w:pgMar w:top="1134" w:right="1134" w:bottom="1134" w:left="1701" w:header="567" w:footer="709" w:gutter="0"/>
          <w:pgNumType w:fmt="lowerRoman" w:start="1"/>
          <w:cols w:space="720"/>
        </w:sectPr>
      </w:pPr>
    </w:p>
    <w:p w:rsidR="002F634A" w:rsidRPr="00B07DC9" w:rsidRDefault="002F634A" w:rsidP="00824C9D">
      <w:pPr>
        <w:pStyle w:val="Heading1"/>
        <w:spacing w:before="120" w:after="0"/>
        <w:ind w:right="0"/>
        <w:rPr>
          <w:lang w:val="vi-VN"/>
        </w:rPr>
      </w:pPr>
      <w:bookmarkStart w:id="7" w:name="_Toc104339662"/>
      <w:bookmarkStart w:id="8" w:name="_Toc111022349"/>
      <w:r w:rsidRPr="00B07DC9">
        <w:rPr>
          <w:lang w:val="vi-VN"/>
        </w:rPr>
        <w:lastRenderedPageBreak/>
        <w:t xml:space="preserve">PHÂN TÍCH YÊU CẦU </w:t>
      </w:r>
      <w:bookmarkEnd w:id="7"/>
      <w:r w:rsidR="009446B5" w:rsidRPr="009446B5">
        <w:rPr>
          <w:lang w:val="vi-VN"/>
        </w:rPr>
        <w:t>dỰ ÁN</w:t>
      </w:r>
      <w:bookmarkEnd w:id="8"/>
    </w:p>
    <w:p w:rsidR="002F634A" w:rsidRPr="002F634A" w:rsidRDefault="002F634A" w:rsidP="00924C1D">
      <w:pPr>
        <w:pStyle w:val="Heading2"/>
        <w:spacing w:before="120"/>
      </w:pPr>
      <w:bookmarkStart w:id="9" w:name="_Toc104339663"/>
      <w:bookmarkStart w:id="10" w:name="_Toc111022350"/>
      <w:r w:rsidRPr="002F634A">
        <w:t>Tổng quan hệ thống</w:t>
      </w:r>
      <w:bookmarkEnd w:id="9"/>
      <w:bookmarkEnd w:id="10"/>
    </w:p>
    <w:p w:rsidR="002F634A" w:rsidRDefault="006F2098" w:rsidP="00924C1D">
      <w:pPr>
        <w:pStyle w:val="Heading3"/>
      </w:pPr>
      <w:bookmarkStart w:id="11" w:name="_Toc104339664"/>
      <w:bookmarkStart w:id="12" w:name="_Toc111022351"/>
      <w:r>
        <w:t>Giới thiệu đề tài</w:t>
      </w:r>
      <w:bookmarkEnd w:id="11"/>
      <w:bookmarkEnd w:id="12"/>
    </w:p>
    <w:p w:rsidR="006F2098" w:rsidRDefault="006F2098" w:rsidP="006F2098">
      <w:pPr>
        <w:pStyle w:val="Heading3"/>
        <w:rPr>
          <w:shd w:val="clear" w:color="auto" w:fill="FFFFFF"/>
        </w:rPr>
      </w:pPr>
      <w:bookmarkStart w:id="13" w:name="_Toc104339666"/>
      <w:bookmarkStart w:id="14" w:name="_Toc111022352"/>
      <w:r>
        <w:rPr>
          <w:shd w:val="clear" w:color="auto" w:fill="FFFFFF"/>
        </w:rPr>
        <w:t>Đánh giá hiện trạng</w:t>
      </w:r>
      <w:bookmarkEnd w:id="13"/>
      <w:bookmarkEnd w:id="14"/>
    </w:p>
    <w:p w:rsidR="002F634A" w:rsidRDefault="002F634A" w:rsidP="00924C1D">
      <w:pPr>
        <w:pStyle w:val="Heading2"/>
        <w:spacing w:before="120"/>
      </w:pPr>
      <w:bookmarkStart w:id="15" w:name="_Toc104339667"/>
      <w:bookmarkStart w:id="16" w:name="_Toc111022353"/>
      <w:r w:rsidRPr="002F634A">
        <w:t>Yêu cầu hệ thống</w:t>
      </w:r>
      <w:bookmarkEnd w:id="15"/>
      <w:bookmarkEnd w:id="16"/>
    </w:p>
    <w:p w:rsidR="002F634A" w:rsidRPr="00021933" w:rsidRDefault="002F634A" w:rsidP="00924C1D">
      <w:pPr>
        <w:pStyle w:val="Heading3"/>
      </w:pPr>
      <w:bookmarkStart w:id="17" w:name="_Toc104339668"/>
      <w:bookmarkStart w:id="18" w:name="_Toc111022354"/>
      <w:r w:rsidRPr="00021933">
        <w:t>Yêu cầu chức năng</w:t>
      </w:r>
      <w:bookmarkEnd w:id="17"/>
      <w:bookmarkEnd w:id="18"/>
    </w:p>
    <w:p w:rsidR="00346DDA" w:rsidRDefault="00EC2E9A" w:rsidP="00EC2E9A">
      <w:pPr>
        <w:pStyle w:val="ListParagraph"/>
        <w:numPr>
          <w:ilvl w:val="0"/>
          <w:numId w:val="15"/>
        </w:numPr>
        <w:spacing w:before="120"/>
        <w:rPr>
          <w:rFonts w:cs="Times New Roman"/>
          <w:i/>
          <w:iCs/>
          <w:color w:val="000000"/>
          <w:shd w:val="clear" w:color="auto" w:fill="FFFFFF"/>
        </w:rPr>
      </w:pPr>
      <w:r>
        <w:rPr>
          <w:rFonts w:cs="Times New Roman"/>
          <w:i/>
          <w:iCs/>
          <w:color w:val="000000"/>
          <w:shd w:val="clear" w:color="auto" w:fill="FFFFFF"/>
        </w:rPr>
        <w:t>Tạo công việc</w:t>
      </w:r>
      <w:r w:rsidR="00346DDA" w:rsidRPr="00EC2E9A">
        <w:rPr>
          <w:rFonts w:cs="Times New Roman"/>
          <w:i/>
          <w:iCs/>
          <w:color w:val="000000"/>
          <w:shd w:val="clear" w:color="auto" w:fill="FFFFFF"/>
        </w:rPr>
        <w:t xml:space="preserve"> </w:t>
      </w:r>
    </w:p>
    <w:p w:rsidR="00EC2E9A" w:rsidRPr="00EC2E9A" w:rsidRDefault="00EC2E9A" w:rsidP="003E39CC">
      <w:pPr>
        <w:spacing w:before="120"/>
        <w:rPr>
          <w:rFonts w:cs="Times New Roman"/>
          <w:iCs/>
          <w:color w:val="000000"/>
          <w:shd w:val="clear" w:color="auto" w:fill="FFFFFF"/>
        </w:rPr>
      </w:pPr>
    </w:p>
    <w:p w:rsidR="00BE3B56" w:rsidRDefault="00BE3B56" w:rsidP="00824C9D">
      <w:pPr>
        <w:spacing w:before="120"/>
        <w:rPr>
          <w:rFonts w:cs="Times New Roman"/>
          <w:i/>
          <w:color w:val="000000"/>
          <w:shd w:val="clear" w:color="auto" w:fill="FFFFFF"/>
        </w:rPr>
      </w:pPr>
      <w:r w:rsidRPr="00EC2E9A">
        <w:rPr>
          <w:rFonts w:cs="Times New Roman"/>
          <w:i/>
          <w:color w:val="000000"/>
          <w:shd w:val="clear" w:color="auto" w:fill="FFFFFF"/>
        </w:rPr>
        <w:t>b. Quả</w:t>
      </w:r>
      <w:r w:rsidR="00EC2E9A">
        <w:rPr>
          <w:rFonts w:cs="Times New Roman"/>
          <w:i/>
          <w:color w:val="000000"/>
          <w:shd w:val="clear" w:color="auto" w:fill="FFFFFF"/>
        </w:rPr>
        <w:t>n lý dữ liệu</w:t>
      </w:r>
    </w:p>
    <w:p w:rsidR="002F634A" w:rsidRPr="00021933" w:rsidRDefault="002F634A" w:rsidP="00924C1D">
      <w:pPr>
        <w:pStyle w:val="Heading3"/>
      </w:pPr>
      <w:bookmarkStart w:id="19" w:name="_Toc104339669"/>
      <w:bookmarkStart w:id="20" w:name="_Toc111022355"/>
      <w:r w:rsidRPr="00021933">
        <w:t>Yêu cầu phi chức năng</w:t>
      </w:r>
      <w:bookmarkEnd w:id="19"/>
      <w:bookmarkEnd w:id="20"/>
    </w:p>
    <w:p w:rsidR="002F634A" w:rsidRDefault="002F634A" w:rsidP="00924C1D">
      <w:pPr>
        <w:pStyle w:val="Heading2"/>
        <w:spacing w:before="120"/>
      </w:pPr>
      <w:bookmarkStart w:id="21" w:name="_Toc104339670"/>
      <w:bookmarkStart w:id="22" w:name="_Toc111022356"/>
      <w:r w:rsidRPr="002F634A">
        <w:t>Các công nghệ được sử dụng</w:t>
      </w:r>
      <w:bookmarkEnd w:id="21"/>
      <w:bookmarkEnd w:id="22"/>
    </w:p>
    <w:p w:rsidR="003E39CC" w:rsidRPr="003E39CC" w:rsidRDefault="003E39CC" w:rsidP="003E39CC">
      <w:pPr>
        <w:pStyle w:val="Heading2"/>
      </w:pPr>
      <w:bookmarkStart w:id="23" w:name="_Toc111022357"/>
      <w:r>
        <w:t>Khảo sát</w:t>
      </w:r>
      <w:bookmarkEnd w:id="23"/>
    </w:p>
    <w:p w:rsidR="00D70739" w:rsidRDefault="00D70739" w:rsidP="00574AF6">
      <w:pPr>
        <w:pStyle w:val="Heading1"/>
        <w:rPr>
          <w:sz w:val="26"/>
          <w:szCs w:val="26"/>
        </w:rPr>
      </w:pPr>
      <w:bookmarkStart w:id="24" w:name="_Toc104339675"/>
      <w:bookmarkStart w:id="25" w:name="_Toc111022358"/>
      <w:r>
        <w:lastRenderedPageBreak/>
        <w:t xml:space="preserve">PHÂN TÍCH, THIẾT KẾ HỆ THỐNG </w:t>
      </w:r>
      <w:bookmarkEnd w:id="24"/>
      <w:bookmarkEnd w:id="25"/>
    </w:p>
    <w:p w:rsidR="008A3824" w:rsidRDefault="008A3824" w:rsidP="008A3824">
      <w:pPr>
        <w:pStyle w:val="Heading2"/>
      </w:pPr>
      <w:bookmarkStart w:id="26" w:name="_Toc104339677"/>
      <w:bookmarkStart w:id="27" w:name="_Toc111022359"/>
      <w:r>
        <w:t>Phân tích</w:t>
      </w:r>
      <w:bookmarkEnd w:id="26"/>
      <w:bookmarkEnd w:id="27"/>
    </w:p>
    <w:p w:rsidR="008A3824" w:rsidRPr="008A3824" w:rsidRDefault="008A3824" w:rsidP="008A3824">
      <w:pPr>
        <w:pStyle w:val="Heading3"/>
      </w:pPr>
      <w:bookmarkStart w:id="28" w:name="_Toc104339678"/>
      <w:bookmarkStart w:id="29" w:name="_Toc111022360"/>
      <w:r>
        <w:t>Danh sách các tác nhân(Actor) và chức năng (Use case) của hệ thống</w:t>
      </w:r>
      <w:bookmarkEnd w:id="28"/>
      <w:bookmarkEnd w:id="29"/>
    </w:p>
    <w:p w:rsidR="00D3420A" w:rsidRDefault="00D3420A" w:rsidP="00574AF6">
      <w:pPr>
        <w:spacing w:before="60" w:after="60"/>
        <w:ind w:firstLine="720"/>
      </w:pPr>
      <w:r>
        <w:t>Theo phân tích chúng ta sẽ có những tác nhân và chức năng trong hệ thống: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46"/>
        <w:gridCol w:w="2105"/>
        <w:gridCol w:w="6436"/>
      </w:tblGrid>
      <w:tr w:rsidR="00AE6C16" w:rsidTr="00A22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AE6C16" w:rsidRPr="00AE6C16" w:rsidRDefault="00AE6C16" w:rsidP="00AE6C16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STT</w:t>
            </w:r>
          </w:p>
        </w:tc>
        <w:tc>
          <w:tcPr>
            <w:tcW w:w="2106" w:type="dxa"/>
          </w:tcPr>
          <w:p w:rsidR="00AE6C16" w:rsidRPr="00AE6C16" w:rsidRDefault="00AE6C16" w:rsidP="00AE6C1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Tác nhân</w:t>
            </w:r>
          </w:p>
        </w:tc>
        <w:tc>
          <w:tcPr>
            <w:tcW w:w="6443" w:type="dxa"/>
          </w:tcPr>
          <w:p w:rsidR="00AE6C16" w:rsidRPr="00AE6C16" w:rsidRDefault="00AE6C16" w:rsidP="00AE6C1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Mô tả</w:t>
            </w:r>
          </w:p>
        </w:tc>
      </w:tr>
      <w:tr w:rsidR="00AE6C16" w:rsidTr="00A22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AE6C16" w:rsidRPr="00AE6C16" w:rsidRDefault="00AE6C16" w:rsidP="00AE6C16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106" w:type="dxa"/>
          </w:tcPr>
          <w:p w:rsidR="00AE6C16" w:rsidRPr="00AE6C16" w:rsidRDefault="00AE6C16" w:rsidP="00AE6C1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6C16">
              <w:rPr>
                <w:rFonts w:cs="Times New Roman"/>
              </w:rPr>
              <w:t>Nhân viên</w:t>
            </w:r>
          </w:p>
        </w:tc>
        <w:tc>
          <w:tcPr>
            <w:tcW w:w="6443" w:type="dxa"/>
          </w:tcPr>
          <w:p w:rsidR="00AE6C16" w:rsidRPr="00AE6C16" w:rsidRDefault="00AE6C16" w:rsidP="00AE6C16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6C16">
              <w:rPr>
                <w:rFonts w:cs="Times New Roman"/>
              </w:rPr>
              <w:t>Người cập nhật tình trạng đơn hàng, xuất hóa đơn và thống kê</w:t>
            </w:r>
          </w:p>
        </w:tc>
      </w:tr>
      <w:tr w:rsidR="00AE6C16" w:rsidTr="00A227A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AE6C16" w:rsidRPr="00AE6C16" w:rsidRDefault="00AE6C16" w:rsidP="00AE6C16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106" w:type="dxa"/>
          </w:tcPr>
          <w:p w:rsidR="00AE6C16" w:rsidRPr="00AE6C16" w:rsidRDefault="00AE6C16" w:rsidP="00AE6C1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6C16">
              <w:rPr>
                <w:rFonts w:cs="Times New Roman"/>
              </w:rPr>
              <w:t>Đầu bếp</w:t>
            </w:r>
          </w:p>
        </w:tc>
        <w:tc>
          <w:tcPr>
            <w:tcW w:w="6443" w:type="dxa"/>
          </w:tcPr>
          <w:p w:rsidR="00AE6C16" w:rsidRPr="00AE6C16" w:rsidRDefault="00AE6C16" w:rsidP="00AE6C1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6C16">
              <w:rPr>
                <w:rFonts w:cs="Times New Roman"/>
              </w:rPr>
              <w:t>Xem thông tin bàn ăn và cập nhật tình trạng món ăn.</w:t>
            </w:r>
          </w:p>
        </w:tc>
      </w:tr>
      <w:tr w:rsidR="00AE6C16" w:rsidTr="00A22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AE6C16" w:rsidRPr="00AE6C16" w:rsidRDefault="00AE6C16" w:rsidP="00AE6C16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106" w:type="dxa"/>
          </w:tcPr>
          <w:p w:rsidR="00AE6C16" w:rsidRPr="00AE6C16" w:rsidRDefault="00AE6C16" w:rsidP="00AE6C1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6C16">
              <w:rPr>
                <w:rFonts w:cs="Times New Roman"/>
              </w:rPr>
              <w:t>Khách hàng</w:t>
            </w:r>
          </w:p>
        </w:tc>
        <w:tc>
          <w:tcPr>
            <w:tcW w:w="6443" w:type="dxa"/>
          </w:tcPr>
          <w:p w:rsidR="00AE6C16" w:rsidRPr="00AE6C16" w:rsidRDefault="00AE6C16" w:rsidP="00AE6C16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6C16">
              <w:rPr>
                <w:rFonts w:cs="Times New Roman"/>
              </w:rPr>
              <w:t>Xem danh sách và thông tin món ăn phục vụ tại chi nhánh và chọn món ăn</w:t>
            </w:r>
          </w:p>
        </w:tc>
      </w:tr>
      <w:tr w:rsidR="00AE6C16" w:rsidTr="00A227A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AE6C16" w:rsidRPr="00AE6C16" w:rsidRDefault="00AE6C16" w:rsidP="00AE6C16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106" w:type="dxa"/>
          </w:tcPr>
          <w:p w:rsidR="00AE6C16" w:rsidRPr="00AE6C16" w:rsidRDefault="00AE6C16" w:rsidP="00AE6C1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6C16">
              <w:rPr>
                <w:rFonts w:cs="Times New Roman"/>
              </w:rPr>
              <w:t>Admin</w:t>
            </w:r>
          </w:p>
        </w:tc>
        <w:tc>
          <w:tcPr>
            <w:tcW w:w="6443" w:type="dxa"/>
          </w:tcPr>
          <w:p w:rsidR="00AE6C16" w:rsidRPr="00AE6C16" w:rsidRDefault="00AE6C16" w:rsidP="00AE6C16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6C16">
              <w:rPr>
                <w:rFonts w:cs="Times New Roman"/>
              </w:rPr>
              <w:t>Quản lý đăng nhập, tài khoản và thông tin nhân viên</w:t>
            </w:r>
          </w:p>
        </w:tc>
      </w:tr>
    </w:tbl>
    <w:p w:rsidR="00AE6C16" w:rsidRDefault="00AE6C16" w:rsidP="00574AF6">
      <w:pPr>
        <w:spacing w:before="60" w:after="60"/>
        <w:ind w:firstLine="720"/>
      </w:pPr>
    </w:p>
    <w:p w:rsidR="00A813BF" w:rsidRDefault="00A813BF" w:rsidP="005E4308">
      <w:pPr>
        <w:pStyle w:val="Caption"/>
      </w:pPr>
      <w:bookmarkStart w:id="30" w:name="_Toc105085599"/>
      <w:r>
        <w:t xml:space="preserve">Bảng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 w:rsidRPr="00A813BF">
        <w:t xml:space="preserve"> </w:t>
      </w:r>
      <w:r>
        <w:t>Bảng tác nhân và chức năng của hệ thống</w:t>
      </w:r>
      <w:bookmarkEnd w:id="30"/>
    </w:p>
    <w:p w:rsidR="00D70739" w:rsidRDefault="00D70739" w:rsidP="008A3824">
      <w:pPr>
        <w:pStyle w:val="Heading3"/>
      </w:pPr>
      <w:bookmarkStart w:id="31" w:name="_Toc104339679"/>
      <w:bookmarkStart w:id="32" w:name="_Toc111022361"/>
      <w:r>
        <w:lastRenderedPageBreak/>
        <w:t>Biểu đồ phân rã chức năng</w:t>
      </w:r>
      <w:bookmarkEnd w:id="31"/>
      <w:bookmarkEnd w:id="32"/>
    </w:p>
    <w:p w:rsidR="00D70739" w:rsidRPr="00554FD8" w:rsidRDefault="00D70739" w:rsidP="008A3824">
      <w:pPr>
        <w:pStyle w:val="Heading3"/>
      </w:pPr>
      <w:bookmarkStart w:id="33" w:name="_Toc104339680"/>
      <w:bookmarkStart w:id="34" w:name="_Toc111022362"/>
      <w:r w:rsidRPr="00554FD8">
        <w:t>Biểu đồ Use case</w:t>
      </w:r>
      <w:bookmarkEnd w:id="33"/>
      <w:bookmarkEnd w:id="34"/>
    </w:p>
    <w:p w:rsidR="00D70739" w:rsidRDefault="00D70739" w:rsidP="0050101A">
      <w:pPr>
        <w:pStyle w:val="Heading4"/>
      </w:pPr>
      <w:r w:rsidRPr="00554FD8">
        <w:t>Biểu đồ use case tổng quát</w:t>
      </w:r>
    </w:p>
    <w:p w:rsidR="00050832" w:rsidRDefault="00A227A6" w:rsidP="00626FF6">
      <w:pPr>
        <w:spacing w:before="120"/>
        <w:ind w:firstLine="0"/>
      </w:pPr>
      <w:r>
        <w:rPr>
          <w:noProof/>
          <w:lang w:val="en-US" w:eastAsia="ko-KR" w:bidi="ar-SA"/>
        </w:rPr>
        <w:drawing>
          <wp:inline distT="0" distB="0" distL="0" distR="0">
            <wp:extent cx="5760085" cy="5459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l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F6" w:rsidRPr="00554FD8" w:rsidRDefault="00A35795" w:rsidP="00487054">
      <w:pPr>
        <w:spacing w:before="120"/>
        <w:ind w:firstLine="0"/>
        <w:jc w:val="center"/>
        <w:outlineLvl w:val="4"/>
      </w:pPr>
      <w:bookmarkStart w:id="35" w:name="_Toc105141667"/>
      <w:r>
        <w:t>Hình 2.1</w:t>
      </w:r>
      <w:r w:rsidR="00626FF6">
        <w:t>: Biểu đồ Use case tổng quát</w:t>
      </w:r>
      <w:bookmarkEnd w:id="35"/>
    </w:p>
    <w:p w:rsidR="00D70739" w:rsidRPr="00554FD8" w:rsidRDefault="00D70739" w:rsidP="0050101A">
      <w:pPr>
        <w:pStyle w:val="Heading3"/>
      </w:pPr>
      <w:bookmarkStart w:id="36" w:name="_Toc104339681"/>
      <w:bookmarkStart w:id="37" w:name="_Toc111022363"/>
      <w:r>
        <w:lastRenderedPageBreak/>
        <w:t>Biểu đồ Use case chi tiết</w:t>
      </w:r>
      <w:bookmarkEnd w:id="36"/>
      <w:bookmarkEnd w:id="37"/>
    </w:p>
    <w:p w:rsidR="00D70739" w:rsidRPr="0050101A" w:rsidRDefault="007659AC" w:rsidP="0050101A">
      <w:pPr>
        <w:pStyle w:val="Heading4"/>
      </w:pPr>
      <w:r>
        <w:t xml:space="preserve">Biểu đồ </w:t>
      </w:r>
      <w:r w:rsidRPr="0050101A">
        <w:t>chi tiết</w:t>
      </w:r>
      <w:r>
        <w:t xml:space="preserve"> Use case “</w:t>
      </w:r>
      <w:r w:rsidR="00C01577">
        <w:t>Đặt món</w:t>
      </w:r>
      <w:r>
        <w:t>”</w:t>
      </w:r>
    </w:p>
    <w:p w:rsidR="00050832" w:rsidRDefault="00A227A6" w:rsidP="00050832">
      <w:pPr>
        <w:spacing w:before="120"/>
        <w:ind w:firstLine="0"/>
      </w:pPr>
      <w:r>
        <w:rPr>
          <w:noProof/>
          <w:lang w:val="en-US" w:eastAsia="ko-KR" w:bidi="ar-SA"/>
        </w:rPr>
        <w:drawing>
          <wp:inline distT="0" distB="0" distL="0" distR="0">
            <wp:extent cx="5296535" cy="19926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7A6" w:rsidRDefault="00A227A6" w:rsidP="00050832">
      <w:pPr>
        <w:spacing w:before="120"/>
        <w:ind w:firstLine="0"/>
      </w:pPr>
    </w:p>
    <w:p w:rsidR="00A227A6" w:rsidRDefault="00A227A6" w:rsidP="00050832">
      <w:pPr>
        <w:spacing w:before="120"/>
        <w:ind w:firstLine="0"/>
      </w:pPr>
    </w:p>
    <w:p w:rsidR="00050832" w:rsidRDefault="00050832" w:rsidP="00487054">
      <w:pPr>
        <w:spacing w:before="120"/>
        <w:ind w:firstLine="0"/>
        <w:jc w:val="center"/>
        <w:outlineLvl w:val="4"/>
      </w:pPr>
      <w:bookmarkStart w:id="38" w:name="_Toc105141668"/>
      <w:r>
        <w:t>Hình 2</w:t>
      </w:r>
      <w:r w:rsidR="00A35795">
        <w:t>.2</w:t>
      </w:r>
      <w:r>
        <w:t>: Biểu đồ</w:t>
      </w:r>
      <w:r w:rsidR="00AE2847">
        <w:t xml:space="preserve"> chi tiết</w:t>
      </w:r>
      <w:r>
        <w:t xml:space="preserve"> Use case </w:t>
      </w:r>
      <w:r w:rsidR="00957E37">
        <w:t>“</w:t>
      </w:r>
      <w:r w:rsidR="00A227A6">
        <w:t>Đặt món</w:t>
      </w:r>
      <w:r w:rsidR="00957E37">
        <w:t>”</w:t>
      </w:r>
      <w:bookmarkEnd w:id="38"/>
    </w:p>
    <w:tbl>
      <w:tblPr>
        <w:tblStyle w:val="TableGrid"/>
        <w:tblW w:w="9320" w:type="dxa"/>
        <w:tblLook w:val="04A0" w:firstRow="1" w:lastRow="0" w:firstColumn="1" w:lastColumn="0" w:noHBand="0" w:noVBand="1"/>
      </w:tblPr>
      <w:tblGrid>
        <w:gridCol w:w="2908"/>
        <w:gridCol w:w="6412"/>
      </w:tblGrid>
      <w:tr w:rsidR="00D210E1" w:rsidTr="00A227A6">
        <w:trPr>
          <w:trHeight w:val="530"/>
        </w:trPr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0E1" w:rsidRDefault="00D210E1" w:rsidP="005D1B1D">
            <w:pPr>
              <w:spacing w:line="240" w:lineRule="auto"/>
              <w:ind w:hanging="18"/>
              <w:jc w:val="center"/>
              <w:rPr>
                <w:b/>
              </w:rPr>
            </w:pPr>
            <w:bookmarkStart w:id="39" w:name="_GoBack" w:colFirst="1" w:colLast="1"/>
            <w:r>
              <w:rPr>
                <w:b/>
              </w:rPr>
              <w:t>Tên uc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0E1" w:rsidRDefault="00D210E1" w:rsidP="005D1B1D">
            <w:pPr>
              <w:spacing w:line="240" w:lineRule="auto"/>
              <w:ind w:firstLine="0"/>
              <w:jc w:val="center"/>
            </w:pPr>
          </w:p>
        </w:tc>
      </w:tr>
      <w:tr w:rsidR="00D210E1" w:rsidTr="00A227A6">
        <w:trPr>
          <w:trHeight w:val="467"/>
        </w:trPr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0E1" w:rsidRDefault="00D210E1" w:rsidP="005D1B1D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Tác nhân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0E1" w:rsidRPr="007F4162" w:rsidRDefault="00D210E1" w:rsidP="005D1B1D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D210E1" w:rsidTr="00A227A6">
        <w:trPr>
          <w:trHeight w:val="458"/>
        </w:trPr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0E1" w:rsidRDefault="00D210E1" w:rsidP="005D1B1D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Tiền điều kiện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0E1" w:rsidRPr="007F4162" w:rsidRDefault="00D210E1" w:rsidP="005D1B1D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D210E1" w:rsidTr="00A227A6">
        <w:trPr>
          <w:trHeight w:val="494"/>
        </w:trPr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0E1" w:rsidRDefault="00D210E1" w:rsidP="005D1B1D">
            <w:pPr>
              <w:spacing w:line="240" w:lineRule="auto"/>
              <w:ind w:hanging="18"/>
              <w:jc w:val="center"/>
              <w:rPr>
                <w:b/>
              </w:rPr>
            </w:pPr>
            <w:r>
              <w:rPr>
                <w:b/>
              </w:rPr>
              <w:t>Mục đích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0E1" w:rsidRDefault="00D210E1" w:rsidP="005D1B1D">
            <w:pPr>
              <w:spacing w:line="240" w:lineRule="auto"/>
              <w:ind w:firstLine="0"/>
              <w:jc w:val="center"/>
            </w:pPr>
          </w:p>
        </w:tc>
      </w:tr>
      <w:tr w:rsidR="00D210E1" w:rsidTr="00A227A6">
        <w:trPr>
          <w:trHeight w:val="485"/>
        </w:trPr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0E1" w:rsidRDefault="00D210E1" w:rsidP="005D1B1D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0E1" w:rsidRDefault="00D210E1" w:rsidP="005D1B1D">
            <w:pPr>
              <w:spacing w:line="240" w:lineRule="auto"/>
              <w:ind w:firstLine="0"/>
              <w:jc w:val="center"/>
            </w:pPr>
          </w:p>
        </w:tc>
      </w:tr>
      <w:tr w:rsidR="00D210E1" w:rsidTr="00A227A6">
        <w:trPr>
          <w:trHeight w:val="827"/>
        </w:trPr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0E1" w:rsidRDefault="00D210E1" w:rsidP="005D1B1D">
            <w:pPr>
              <w:spacing w:line="240" w:lineRule="auto"/>
              <w:ind w:hanging="18"/>
              <w:jc w:val="center"/>
              <w:rPr>
                <w:b/>
              </w:rPr>
            </w:pPr>
            <w:r>
              <w:rPr>
                <w:b/>
              </w:rPr>
              <w:t>Luồng sự kiện chính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0E1" w:rsidRDefault="00D210E1" w:rsidP="005D1B1D">
            <w:pPr>
              <w:spacing w:line="240" w:lineRule="auto"/>
              <w:ind w:firstLine="0"/>
            </w:pPr>
          </w:p>
        </w:tc>
      </w:tr>
      <w:tr w:rsidR="00D210E1" w:rsidTr="00A227A6">
        <w:trPr>
          <w:trHeight w:val="539"/>
        </w:trPr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0E1" w:rsidRDefault="00D210E1" w:rsidP="005D1B1D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Luồng sự kiện phụ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0E1" w:rsidRDefault="00D210E1" w:rsidP="00A813BF">
            <w:pPr>
              <w:keepNext/>
              <w:spacing w:line="240" w:lineRule="auto"/>
              <w:ind w:firstLine="0"/>
            </w:pPr>
          </w:p>
        </w:tc>
      </w:tr>
    </w:tbl>
    <w:p w:rsidR="00D210E1" w:rsidRDefault="00A813BF" w:rsidP="005E4308">
      <w:pPr>
        <w:pStyle w:val="Caption"/>
      </w:pPr>
      <w:bookmarkStart w:id="40" w:name="_Toc105085600"/>
      <w:bookmarkEnd w:id="39"/>
      <w:r>
        <w:t xml:space="preserve">Bảng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Bảng chi tiết Use case “</w:t>
      </w:r>
      <w:r w:rsidR="00A227A6">
        <w:t>Đặt món</w:t>
      </w:r>
      <w:r>
        <w:t>”</w:t>
      </w:r>
      <w:bookmarkEnd w:id="40"/>
    </w:p>
    <w:p w:rsidR="00D210E1" w:rsidRDefault="00D210E1" w:rsidP="00D210E1"/>
    <w:p w:rsidR="008A0C1B" w:rsidRPr="002D644D" w:rsidRDefault="008A0C1B" w:rsidP="008A0C1B">
      <w:pPr>
        <w:spacing w:before="120"/>
        <w:ind w:firstLine="0"/>
        <w:jc w:val="left"/>
        <w:rPr>
          <w:rStyle w:val="Heading4Char"/>
          <w:rFonts w:eastAsia="Calibri"/>
          <w:sz w:val="2"/>
        </w:rPr>
      </w:pPr>
    </w:p>
    <w:p w:rsidR="008A0C1B" w:rsidRDefault="008A0C1B" w:rsidP="008A0C1B">
      <w:pPr>
        <w:pStyle w:val="Heading4"/>
      </w:pPr>
      <w:r>
        <w:lastRenderedPageBreak/>
        <w:t>Biểu đồ</w:t>
      </w:r>
      <w:r w:rsidR="0091556D">
        <w:t xml:space="preserve"> chi tiết</w:t>
      </w:r>
      <w:r>
        <w:t xml:space="preserve"> Use case </w:t>
      </w:r>
      <w:r w:rsidR="0091556D">
        <w:t>“</w:t>
      </w:r>
      <w:r w:rsidR="00A227A6">
        <w:t>Quản lí món ăn phục vụ</w:t>
      </w:r>
      <w:r w:rsidR="0091556D">
        <w:t>”</w:t>
      </w:r>
      <w:r>
        <w:t xml:space="preserve"> </w:t>
      </w:r>
    </w:p>
    <w:p w:rsidR="00D70739" w:rsidRDefault="00EA2BFE" w:rsidP="008A0C1B">
      <w:pPr>
        <w:spacing w:before="120"/>
        <w:ind w:firstLine="0"/>
        <w:jc w:val="left"/>
      </w:pPr>
      <w:r>
        <w:br/>
      </w:r>
      <w:r w:rsidR="00A227A6">
        <w:rPr>
          <w:noProof/>
          <w:lang w:val="en-US" w:eastAsia="ko-KR" w:bidi="ar-SA"/>
        </w:rPr>
        <w:drawing>
          <wp:inline distT="0" distB="0" distL="0" distR="0">
            <wp:extent cx="5529580" cy="22517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AF6" w:rsidRDefault="00574AF6" w:rsidP="00487054">
      <w:pPr>
        <w:spacing w:before="120"/>
        <w:ind w:firstLine="0"/>
        <w:jc w:val="center"/>
        <w:outlineLvl w:val="4"/>
      </w:pPr>
      <w:bookmarkStart w:id="41" w:name="_Toc105141669"/>
      <w:r>
        <w:t xml:space="preserve">Hình </w:t>
      </w:r>
      <w:r w:rsidR="00A35795">
        <w:t>2.</w:t>
      </w:r>
      <w:r>
        <w:t>3: Biểu đồ chi tiết Use case “</w:t>
      </w:r>
      <w:r w:rsidR="00A227A6">
        <w:t>Quản lí món ăn phục vụ</w:t>
      </w:r>
      <w:r>
        <w:t>”</w:t>
      </w:r>
      <w:bookmarkEnd w:id="41"/>
    </w:p>
    <w:p w:rsidR="00D210E1" w:rsidRDefault="00A813BF" w:rsidP="005E4308">
      <w:pPr>
        <w:pStyle w:val="Caption"/>
      </w:pPr>
      <w:bookmarkStart w:id="42" w:name="_Toc105085601"/>
      <w:r>
        <w:t xml:space="preserve">Bảng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</w:t>
      </w:r>
      <w:r w:rsidRPr="00A813BF">
        <w:t xml:space="preserve"> </w:t>
      </w:r>
      <w:r>
        <w:t>Bảng chi tiết Use case “</w:t>
      </w:r>
      <w:r w:rsidR="00A227A6">
        <w:t>Quản lí món ăn phục vụ</w:t>
      </w:r>
      <w:r>
        <w:t>”</w:t>
      </w:r>
      <w:bookmarkEnd w:id="42"/>
    </w:p>
    <w:p w:rsidR="008A0C1B" w:rsidRPr="008A0C1B" w:rsidRDefault="008A0C1B" w:rsidP="008A0C1B">
      <w:pPr>
        <w:pStyle w:val="Heading4"/>
      </w:pPr>
      <w:r w:rsidRPr="008A0C1B">
        <w:t>Biểu đồ</w:t>
      </w:r>
      <w:r w:rsidR="0091556D">
        <w:t xml:space="preserve"> chi tiết</w:t>
      </w:r>
      <w:r w:rsidRPr="008A0C1B">
        <w:t xml:space="preserve"> Use case </w:t>
      </w:r>
      <w:r w:rsidR="0091556D">
        <w:t>“</w:t>
      </w:r>
      <w:r w:rsidR="00A227A6">
        <w:t>Quản lý hóa đơn</w:t>
      </w:r>
      <w:r w:rsidR="0091556D">
        <w:t>”</w:t>
      </w:r>
      <w:r w:rsidRPr="008A0C1B">
        <w:t xml:space="preserve"> </w:t>
      </w:r>
    </w:p>
    <w:p w:rsidR="00957E37" w:rsidRDefault="00A227A6" w:rsidP="00957E37">
      <w:pPr>
        <w:spacing w:before="120"/>
        <w:ind w:firstLine="0"/>
      </w:pPr>
      <w:r>
        <w:rPr>
          <w:noProof/>
          <w:lang w:val="en-US" w:eastAsia="ko-KR" w:bidi="ar-SA"/>
        </w:rPr>
        <w:drawing>
          <wp:inline distT="0" distB="0" distL="0" distR="0">
            <wp:extent cx="5753735" cy="31057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AF6" w:rsidRDefault="00574AF6" w:rsidP="00487054">
      <w:pPr>
        <w:spacing w:before="120"/>
        <w:ind w:firstLine="0"/>
        <w:jc w:val="center"/>
        <w:outlineLvl w:val="4"/>
      </w:pPr>
      <w:bookmarkStart w:id="43" w:name="_Toc105141670"/>
      <w:r>
        <w:t xml:space="preserve">Hình </w:t>
      </w:r>
      <w:r w:rsidR="00A35795">
        <w:t>2.</w:t>
      </w:r>
      <w:r>
        <w:t>4: Biểu đồ chi tiết Use case “</w:t>
      </w:r>
      <w:r w:rsidR="00A227A6">
        <w:t>Quản lý hóa đơn</w:t>
      </w:r>
      <w:r>
        <w:t>”</w:t>
      </w:r>
      <w:bookmarkEnd w:id="43"/>
    </w:p>
    <w:p w:rsidR="00A813BF" w:rsidRDefault="00A813BF" w:rsidP="005E4308">
      <w:pPr>
        <w:pStyle w:val="Caption"/>
      </w:pPr>
      <w:bookmarkStart w:id="44" w:name="_Toc105085602"/>
      <w:r>
        <w:t xml:space="preserve">Bảng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</w:t>
      </w:r>
      <w:r w:rsidRPr="00A813BF">
        <w:t xml:space="preserve"> </w:t>
      </w:r>
      <w:r>
        <w:t>Bảng chi tiết Use case “</w:t>
      </w:r>
      <w:r w:rsidR="00A227A6">
        <w:t>Quản lý hóa đơn</w:t>
      </w:r>
      <w:r>
        <w:t>”</w:t>
      </w:r>
      <w:bookmarkEnd w:id="44"/>
    </w:p>
    <w:p w:rsidR="00D70739" w:rsidRDefault="00D70739" w:rsidP="008A0C1B">
      <w:pPr>
        <w:pStyle w:val="Heading4"/>
      </w:pPr>
      <w:r>
        <w:lastRenderedPageBreak/>
        <w:t>Biểu đồ</w:t>
      </w:r>
      <w:r w:rsidR="0091556D">
        <w:t xml:space="preserve"> chi tiết</w:t>
      </w:r>
      <w:r>
        <w:t xml:space="preserve"> Use case</w:t>
      </w:r>
      <w:r w:rsidR="007659AC">
        <w:t xml:space="preserve"> </w:t>
      </w:r>
      <w:r w:rsidR="0091556D">
        <w:t>“</w:t>
      </w:r>
      <w:r w:rsidR="00A227A6">
        <w:t>Thống kê</w:t>
      </w:r>
      <w:r w:rsidR="0091556D">
        <w:t>”</w:t>
      </w:r>
    </w:p>
    <w:p w:rsidR="00C37882" w:rsidRDefault="00A227A6" w:rsidP="00C37882">
      <w:pPr>
        <w:spacing w:before="120"/>
        <w:ind w:firstLine="0"/>
      </w:pPr>
      <w:r>
        <w:rPr>
          <w:noProof/>
          <w:lang w:val="en-US" w:eastAsia="ko-KR" w:bidi="ar-SA"/>
        </w:rPr>
        <w:drawing>
          <wp:inline distT="0" distB="0" distL="0" distR="0">
            <wp:extent cx="5762625" cy="2312035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DE" w:rsidRDefault="00574AF6" w:rsidP="00875EB9">
      <w:pPr>
        <w:spacing w:before="120"/>
        <w:ind w:firstLine="0"/>
        <w:jc w:val="center"/>
        <w:outlineLvl w:val="4"/>
      </w:pPr>
      <w:bookmarkStart w:id="45" w:name="_Toc105141671"/>
      <w:r>
        <w:t xml:space="preserve">Hình </w:t>
      </w:r>
      <w:r w:rsidR="00A35795">
        <w:t>2.</w:t>
      </w:r>
      <w:r>
        <w:t>5: Biểu đồ chi tiết Use case “</w:t>
      </w:r>
      <w:r w:rsidR="00A227A6">
        <w:t>Thống kê</w:t>
      </w:r>
      <w:r>
        <w:t>”</w:t>
      </w:r>
      <w:bookmarkEnd w:id="45"/>
    </w:p>
    <w:p w:rsidR="00A813BF" w:rsidRDefault="00A813BF" w:rsidP="005E4308">
      <w:pPr>
        <w:pStyle w:val="Caption"/>
      </w:pPr>
      <w:bookmarkStart w:id="46" w:name="_Toc105085603"/>
      <w:bookmarkStart w:id="47" w:name="_Toc104339682"/>
      <w:r>
        <w:t xml:space="preserve">Bảng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</w:t>
      </w:r>
      <w:r w:rsidRPr="00A813BF">
        <w:t xml:space="preserve"> </w:t>
      </w:r>
      <w:r>
        <w:t>Bảng chi tiết Use case “Thố</w:t>
      </w:r>
      <w:r w:rsidR="00A227A6">
        <w:t>ng kê</w:t>
      </w:r>
      <w:r>
        <w:t>”</w:t>
      </w:r>
      <w:bookmarkEnd w:id="46"/>
    </w:p>
    <w:p w:rsidR="00A227A6" w:rsidRDefault="00A227A6" w:rsidP="00A227A6">
      <w:pPr>
        <w:pStyle w:val="Heading4"/>
      </w:pPr>
      <w:r w:rsidRPr="00A227A6">
        <w:t>Biểu đồ chi tiết Use case “</w:t>
      </w:r>
      <w:r>
        <w:t>Quản lý tài khoản</w:t>
      </w:r>
      <w:r w:rsidRPr="00A227A6">
        <w:t>”</w:t>
      </w:r>
    </w:p>
    <w:p w:rsidR="00A227A6" w:rsidRPr="00A227A6" w:rsidRDefault="00A227A6" w:rsidP="00A227A6">
      <w:r>
        <w:rPr>
          <w:noProof/>
          <w:lang w:val="en-US" w:eastAsia="ko-KR" w:bidi="ar-SA"/>
        </w:rPr>
        <w:drawing>
          <wp:inline distT="0" distB="0" distL="0" distR="0" wp14:anchorId="3A6C60C5" wp14:editId="6AC92BB2">
            <wp:extent cx="5762625" cy="212217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7A6" w:rsidRDefault="00A227A6" w:rsidP="00A227A6">
      <w:pPr>
        <w:pStyle w:val="Heading4"/>
      </w:pPr>
      <w:r w:rsidRPr="00A227A6">
        <w:t>Biểu đồ chi tiết Use case “</w:t>
      </w:r>
      <w:r>
        <w:t xml:space="preserve">Quản lý </w:t>
      </w:r>
      <w:r>
        <w:t>hệ thống</w:t>
      </w:r>
      <w:r w:rsidRPr="00A227A6">
        <w:t>”</w:t>
      </w:r>
    </w:p>
    <w:p w:rsidR="00A227A6" w:rsidRPr="00A227A6" w:rsidRDefault="00A227A6" w:rsidP="00A227A6">
      <w:pPr>
        <w:ind w:firstLine="0"/>
      </w:pPr>
      <w:r>
        <w:t xml:space="preserve">            </w:t>
      </w:r>
      <w:r>
        <w:rPr>
          <w:noProof/>
          <w:lang w:val="en-US" w:eastAsia="ko-KR" w:bidi="ar-SA"/>
        </w:rPr>
        <w:drawing>
          <wp:inline distT="0" distB="0" distL="0" distR="0">
            <wp:extent cx="5115560" cy="2622550"/>
            <wp:effectExtent l="0" t="0" r="889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39" w:rsidRDefault="0050101A" w:rsidP="0050101A">
      <w:pPr>
        <w:pStyle w:val="Heading2"/>
      </w:pPr>
      <w:bookmarkStart w:id="48" w:name="_Toc111022364"/>
      <w:r>
        <w:lastRenderedPageBreak/>
        <w:t>Thiết kế hệ thống</w:t>
      </w:r>
      <w:bookmarkEnd w:id="47"/>
      <w:bookmarkEnd w:id="48"/>
    </w:p>
    <w:p w:rsidR="0050101A" w:rsidRPr="0050101A" w:rsidRDefault="0050101A" w:rsidP="0050101A">
      <w:pPr>
        <w:pStyle w:val="Heading3"/>
      </w:pPr>
      <w:bookmarkStart w:id="49" w:name="_Toc104339683"/>
      <w:bookmarkStart w:id="50" w:name="_Toc111022365"/>
      <w:r>
        <w:t>Biểu đồ tuần tự</w:t>
      </w:r>
      <w:bookmarkEnd w:id="49"/>
      <w:bookmarkEnd w:id="50"/>
    </w:p>
    <w:p w:rsidR="00D70739" w:rsidRDefault="00D70739" w:rsidP="0050101A">
      <w:pPr>
        <w:pStyle w:val="Heading4"/>
      </w:pPr>
      <w:r w:rsidRPr="00554FD8">
        <w:t xml:space="preserve">Biểu đồ tuần tự </w:t>
      </w:r>
      <w:r>
        <w:t>tạo nhiệm vụ</w:t>
      </w:r>
    </w:p>
    <w:p w:rsidR="00476631" w:rsidRDefault="00476631" w:rsidP="00476631">
      <w:pPr>
        <w:spacing w:before="120"/>
        <w:ind w:firstLine="0"/>
      </w:pPr>
    </w:p>
    <w:p w:rsidR="00350C5B" w:rsidRDefault="003A2038" w:rsidP="00487054">
      <w:pPr>
        <w:spacing w:before="120"/>
        <w:ind w:firstLine="0"/>
        <w:jc w:val="center"/>
        <w:outlineLvl w:val="4"/>
      </w:pPr>
      <w:bookmarkStart w:id="51" w:name="_Toc105141672"/>
      <w:r>
        <w:t xml:space="preserve">Hình </w:t>
      </w:r>
      <w:r w:rsidR="00A35795">
        <w:t>2.</w:t>
      </w:r>
      <w:r>
        <w:t>6</w:t>
      </w:r>
      <w:r w:rsidR="00350C5B">
        <w:t>: Biểu đồ tuần tự tạo nhiệm vụ</w:t>
      </w:r>
      <w:bookmarkEnd w:id="51"/>
    </w:p>
    <w:p w:rsidR="00D70739" w:rsidRDefault="00D70739" w:rsidP="0050101A">
      <w:pPr>
        <w:pStyle w:val="Heading4"/>
      </w:pPr>
      <w:r>
        <w:t>Biểu đồ tuần tự sao lưu dữ liệu</w:t>
      </w:r>
    </w:p>
    <w:p w:rsidR="00277AE4" w:rsidRDefault="00277AE4" w:rsidP="00277AE4">
      <w:pPr>
        <w:spacing w:before="120"/>
        <w:ind w:firstLine="0"/>
      </w:pPr>
    </w:p>
    <w:p w:rsidR="00350C5B" w:rsidRDefault="00350C5B" w:rsidP="00487054">
      <w:pPr>
        <w:spacing w:before="120"/>
        <w:ind w:firstLine="0"/>
        <w:jc w:val="center"/>
        <w:outlineLvl w:val="4"/>
      </w:pPr>
      <w:bookmarkStart w:id="52" w:name="_Toc105141673"/>
      <w:r>
        <w:t xml:space="preserve">Hình </w:t>
      </w:r>
      <w:r w:rsidR="00A35795">
        <w:t>2.</w:t>
      </w:r>
      <w:r w:rsidR="003A2038">
        <w:t>7</w:t>
      </w:r>
      <w:r>
        <w:t>: Biểu đồ tuần tự sao lưu dữ liệu</w:t>
      </w:r>
      <w:bookmarkEnd w:id="52"/>
    </w:p>
    <w:p w:rsidR="002F0917" w:rsidRDefault="002F0917" w:rsidP="00350C5B">
      <w:pPr>
        <w:spacing w:before="120"/>
        <w:ind w:firstLine="0"/>
        <w:jc w:val="center"/>
      </w:pPr>
    </w:p>
    <w:p w:rsidR="00D70739" w:rsidRDefault="00D70739" w:rsidP="003F10EE">
      <w:pPr>
        <w:pStyle w:val="Heading4"/>
      </w:pPr>
      <w:r>
        <w:t>Biểu đồ tuần tự khôi phục dữ liệu</w:t>
      </w:r>
    </w:p>
    <w:p w:rsidR="00AF562D" w:rsidRDefault="00AF562D" w:rsidP="00AF562D">
      <w:pPr>
        <w:spacing w:before="120"/>
        <w:ind w:firstLine="0"/>
      </w:pPr>
    </w:p>
    <w:p w:rsidR="00350C5B" w:rsidRDefault="00350C5B" w:rsidP="00487054">
      <w:pPr>
        <w:spacing w:before="120"/>
        <w:ind w:firstLine="0"/>
        <w:jc w:val="center"/>
        <w:outlineLvl w:val="4"/>
      </w:pPr>
      <w:bookmarkStart w:id="53" w:name="_Toc105141674"/>
      <w:r>
        <w:t xml:space="preserve">Hình </w:t>
      </w:r>
      <w:r w:rsidR="00A35795">
        <w:t>2.</w:t>
      </w:r>
      <w:r w:rsidR="003A2038">
        <w:t>8</w:t>
      </w:r>
      <w:r>
        <w:t>: Biểu đồ tuần tự khôi phục dữ liệu</w:t>
      </w:r>
      <w:bookmarkEnd w:id="53"/>
    </w:p>
    <w:p w:rsidR="00D70739" w:rsidRDefault="00D70739" w:rsidP="0050101A">
      <w:pPr>
        <w:pStyle w:val="Heading4"/>
      </w:pPr>
      <w:r>
        <w:t>Biểu đồ tuần tự sửa</w:t>
      </w:r>
      <w:r w:rsidR="004A6E8D">
        <w:t>,</w:t>
      </w:r>
      <w:r>
        <w:t xml:space="preserve"> xóa </w:t>
      </w:r>
      <w:r w:rsidR="00D74DA1">
        <w:t>công việc</w:t>
      </w:r>
    </w:p>
    <w:p w:rsidR="00350C5B" w:rsidRDefault="00350C5B" w:rsidP="00A9513B">
      <w:pPr>
        <w:spacing w:before="120"/>
        <w:ind w:firstLine="0"/>
      </w:pPr>
    </w:p>
    <w:p w:rsidR="00A9513B" w:rsidRDefault="00350C5B" w:rsidP="00487054">
      <w:pPr>
        <w:spacing w:before="120"/>
        <w:ind w:firstLine="0"/>
        <w:jc w:val="center"/>
        <w:outlineLvl w:val="4"/>
      </w:pPr>
      <w:bookmarkStart w:id="54" w:name="_Toc105141675"/>
      <w:r>
        <w:t xml:space="preserve">Hình </w:t>
      </w:r>
      <w:r w:rsidR="00A35795">
        <w:t>2.</w:t>
      </w:r>
      <w:r w:rsidR="003A2038">
        <w:t>9</w:t>
      </w:r>
      <w:r>
        <w:t xml:space="preserve">: </w:t>
      </w:r>
      <w:r w:rsidR="00A9513B">
        <w:t>Biểu đồ</w:t>
      </w:r>
      <w:r>
        <w:t xml:space="preserve"> tuần tự</w:t>
      </w:r>
      <w:r w:rsidR="00A9513B">
        <w:t xml:space="preserve"> sửa công việc</w:t>
      </w:r>
      <w:bookmarkEnd w:id="54"/>
    </w:p>
    <w:p w:rsidR="00277AE4" w:rsidRPr="001F5085" w:rsidRDefault="00277AE4" w:rsidP="00A9513B">
      <w:pPr>
        <w:spacing w:before="120"/>
        <w:ind w:firstLine="0"/>
        <w:jc w:val="center"/>
      </w:pPr>
    </w:p>
    <w:p w:rsidR="00723497" w:rsidRDefault="005A6BEF" w:rsidP="00487054">
      <w:pPr>
        <w:spacing w:before="120"/>
        <w:ind w:firstLine="0"/>
        <w:jc w:val="center"/>
        <w:outlineLvl w:val="4"/>
      </w:pPr>
      <w:bookmarkStart w:id="55" w:name="_Toc105141676"/>
      <w:r>
        <w:t xml:space="preserve">Hình </w:t>
      </w:r>
      <w:r w:rsidR="00A35795">
        <w:t>2.</w:t>
      </w:r>
      <w:r>
        <w:t>10</w:t>
      </w:r>
      <w:r w:rsidR="00350C5B">
        <w:t xml:space="preserve">: </w:t>
      </w:r>
      <w:r w:rsidR="00277AE4">
        <w:t>Biểu đồ</w:t>
      </w:r>
      <w:r w:rsidR="00350C5B">
        <w:t xml:space="preserve"> tuần tự</w:t>
      </w:r>
      <w:r w:rsidR="00277AE4">
        <w:t xml:space="preserve"> xóa dữ liệu</w:t>
      </w:r>
      <w:bookmarkEnd w:id="55"/>
    </w:p>
    <w:p w:rsidR="00952EDE" w:rsidRDefault="00952EDE" w:rsidP="00952EDE">
      <w:pPr>
        <w:spacing w:before="120"/>
        <w:ind w:firstLine="0"/>
        <w:jc w:val="center"/>
      </w:pPr>
    </w:p>
    <w:p w:rsidR="00952EDE" w:rsidRDefault="00952EDE" w:rsidP="00952EDE">
      <w:pPr>
        <w:spacing w:before="120"/>
        <w:ind w:firstLine="0"/>
        <w:jc w:val="center"/>
      </w:pPr>
    </w:p>
    <w:p w:rsidR="00350C5B" w:rsidRDefault="00350C5B" w:rsidP="0050101A">
      <w:pPr>
        <w:pStyle w:val="Heading4"/>
      </w:pPr>
      <w:r>
        <w:t xml:space="preserve">Biểu đồ tuần tự </w:t>
      </w:r>
      <w:r w:rsidR="009A1011">
        <w:t>lưu</w:t>
      </w:r>
      <w:r>
        <w:t xml:space="preserve"> dữ liệu</w:t>
      </w:r>
      <w:r w:rsidR="009A1011">
        <w:t xml:space="preserve"> lên </w:t>
      </w:r>
      <w:r w:rsidR="00FA7913">
        <w:t>Cloud - Firebase</w:t>
      </w:r>
    </w:p>
    <w:p w:rsidR="00350C5B" w:rsidRDefault="00350C5B" w:rsidP="00350C5B">
      <w:pPr>
        <w:spacing w:before="120"/>
        <w:ind w:firstLine="0"/>
      </w:pPr>
    </w:p>
    <w:p w:rsidR="00350C5B" w:rsidRDefault="00350C5B" w:rsidP="00487054">
      <w:pPr>
        <w:spacing w:before="120"/>
        <w:ind w:firstLine="0"/>
        <w:jc w:val="center"/>
        <w:outlineLvl w:val="4"/>
      </w:pPr>
      <w:bookmarkStart w:id="56" w:name="_Toc105141677"/>
      <w:r>
        <w:t xml:space="preserve">Hình </w:t>
      </w:r>
      <w:r w:rsidR="00A35795">
        <w:t>2.</w:t>
      </w:r>
      <w:r w:rsidR="005A6BEF">
        <w:t>11</w:t>
      </w:r>
      <w:r>
        <w:t xml:space="preserve">: Biểu đồ tuần tự </w:t>
      </w:r>
      <w:r w:rsidR="009A1011">
        <w:t>lưu</w:t>
      </w:r>
      <w:r>
        <w:t xml:space="preserve"> dữ liệu</w:t>
      </w:r>
      <w:r w:rsidR="009A1011">
        <w:t xml:space="preserve"> lên </w:t>
      </w:r>
      <w:r w:rsidR="00FA7913">
        <w:t>Cloud - Firebase</w:t>
      </w:r>
      <w:bookmarkEnd w:id="56"/>
    </w:p>
    <w:p w:rsidR="009A1011" w:rsidRDefault="009A1011" w:rsidP="009A1011">
      <w:pPr>
        <w:pStyle w:val="Heading4"/>
      </w:pPr>
      <w:r>
        <w:t xml:space="preserve">Biểu đồ tuần tự khôi phục dữ liệu từ </w:t>
      </w:r>
      <w:r w:rsidR="00FA7913">
        <w:t>Cloud - Firebase</w:t>
      </w:r>
    </w:p>
    <w:p w:rsidR="009A1011" w:rsidRDefault="009A1011" w:rsidP="009A1011">
      <w:pPr>
        <w:ind w:firstLine="0"/>
        <w:jc w:val="center"/>
      </w:pPr>
    </w:p>
    <w:p w:rsidR="003F10EE" w:rsidRPr="009A1011" w:rsidRDefault="003F10EE" w:rsidP="00487054">
      <w:pPr>
        <w:spacing w:before="120"/>
        <w:ind w:firstLine="0"/>
        <w:jc w:val="center"/>
        <w:outlineLvl w:val="4"/>
      </w:pPr>
      <w:bookmarkStart w:id="57" w:name="_Toc105141678"/>
      <w:r>
        <w:t xml:space="preserve">Hình </w:t>
      </w:r>
      <w:r w:rsidR="00A35795">
        <w:t>2.</w:t>
      </w:r>
      <w:r w:rsidR="005A6BEF">
        <w:t>12</w:t>
      </w:r>
      <w:r>
        <w:t xml:space="preserve">: Biểu đồ tuần tự khôi phục dữ liệu từ </w:t>
      </w:r>
      <w:r w:rsidR="00FA7913">
        <w:t>Cloud - Firebase</w:t>
      </w:r>
      <w:bookmarkEnd w:id="57"/>
    </w:p>
    <w:p w:rsidR="007659AC" w:rsidRDefault="007659AC" w:rsidP="007659AC">
      <w:pPr>
        <w:pStyle w:val="Heading3"/>
      </w:pPr>
      <w:bookmarkStart w:id="58" w:name="_Toc104339684"/>
      <w:bookmarkStart w:id="59" w:name="_Toc111022366"/>
      <w:r>
        <w:lastRenderedPageBreak/>
        <w:t>Thiết kế cơ sở dữ liệu</w:t>
      </w:r>
      <w:bookmarkEnd w:id="58"/>
      <w:bookmarkEnd w:id="59"/>
    </w:p>
    <w:p w:rsidR="008514D6" w:rsidRDefault="008514D6" w:rsidP="008514D6">
      <w:pPr>
        <w:pStyle w:val="Heading4"/>
      </w:pPr>
      <w:r>
        <w:t>Sơ đồ kết nối các bảng</w:t>
      </w:r>
    </w:p>
    <w:p w:rsidR="008514D6" w:rsidRDefault="008514D6" w:rsidP="008514D6">
      <w:r>
        <w:rPr>
          <w:noProof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E97A3D0" wp14:editId="0A743AC2">
                <wp:simplePos x="0" y="0"/>
                <wp:positionH relativeFrom="column">
                  <wp:posOffset>2272665</wp:posOffset>
                </wp:positionH>
                <wp:positionV relativeFrom="paragraph">
                  <wp:posOffset>161521</wp:posOffset>
                </wp:positionV>
                <wp:extent cx="1607820" cy="426720"/>
                <wp:effectExtent l="0" t="0" r="1143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577" w:rsidRPr="0006459D" w:rsidRDefault="00C01577" w:rsidP="008514D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97A3D0" id="Rectangle 22" o:spid="_x0000_s1026" style="position:absolute;left:0;text-align:left;margin-left:178.95pt;margin-top:12.7pt;width:126.6pt;height:33.6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" fillcolor="white [3201]" strokecolor="#f79646 [3209]" strokeweight="2pt">
                <v:textbox>
                  <w:txbxContent>
                    <w:p w:rsidR="00C01577" w:rsidRPr="0006459D" w:rsidRDefault="00C01577" w:rsidP="008514D6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8514D6" w:rsidRPr="00554FD8" w:rsidRDefault="008514D6" w:rsidP="008514D6">
      <w:pPr>
        <w:spacing w:before="120"/>
        <w:ind w:firstLine="1276"/>
      </w:pPr>
      <w:r>
        <w:rPr>
          <w:noProof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7FECFF0" wp14:editId="757BEB26">
                <wp:simplePos x="0" y="0"/>
                <wp:positionH relativeFrom="column">
                  <wp:posOffset>2967355</wp:posOffset>
                </wp:positionH>
                <wp:positionV relativeFrom="paragraph">
                  <wp:posOffset>321945</wp:posOffset>
                </wp:positionV>
                <wp:extent cx="1249680" cy="388620"/>
                <wp:effectExtent l="0" t="0" r="64770" b="685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82B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33.65pt;margin-top:25.35pt;width:98.4pt;height:3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" strokecolor="#40a7c2 [3048]">
                <v:stroke endarrow="block"/>
              </v:shape>
            </w:pict>
          </mc:Fallback>
        </mc:AlternateContent>
      </w:r>
      <w:r>
        <w:rPr>
          <w:noProof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DF8FD27" wp14:editId="44148DD2">
                <wp:simplePos x="0" y="0"/>
                <wp:positionH relativeFrom="column">
                  <wp:posOffset>1814195</wp:posOffset>
                </wp:positionH>
                <wp:positionV relativeFrom="paragraph">
                  <wp:posOffset>319405</wp:posOffset>
                </wp:positionV>
                <wp:extent cx="1150620" cy="388620"/>
                <wp:effectExtent l="38100" t="0" r="3048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C4BE" id="Straight Arrow Connector 27" o:spid="_x0000_s1026" type="#_x0000_t32" style="position:absolute;margin-left:142.85pt;margin-top:25.15pt;width:90.6pt;height:30.6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" strokecolor="#40a7c2 [3048]">
                <v:stroke endarrow="block"/>
              </v:shape>
            </w:pict>
          </mc:Fallback>
        </mc:AlternateContent>
      </w:r>
    </w:p>
    <w:p w:rsidR="008514D6" w:rsidRDefault="008514D6" w:rsidP="008514D6">
      <w:pPr>
        <w:spacing w:before="120"/>
        <w:ind w:firstLine="1276"/>
      </w:pPr>
    </w:p>
    <w:p w:rsidR="008514D6" w:rsidRDefault="008514D6" w:rsidP="008514D6">
      <w:pPr>
        <w:spacing w:before="120"/>
        <w:ind w:firstLine="1276"/>
      </w:pPr>
      <w:r>
        <w:rPr>
          <w:noProof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3918428" wp14:editId="6087EEB0">
                <wp:simplePos x="0" y="0"/>
                <wp:positionH relativeFrom="column">
                  <wp:posOffset>3726534</wp:posOffset>
                </wp:positionH>
                <wp:positionV relativeFrom="paragraph">
                  <wp:posOffset>27294</wp:posOffset>
                </wp:positionV>
                <wp:extent cx="1036320" cy="566420"/>
                <wp:effectExtent l="0" t="0" r="11430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6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577" w:rsidRPr="0006459D" w:rsidRDefault="00C01577" w:rsidP="008514D6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459D">
                              <w:rPr>
                                <w:sz w:val="24"/>
                                <w:szCs w:val="24"/>
                                <w:lang w:val="en-US"/>
                              </w:rPr>
                              <w:t>Công việc đã hoàn thành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18428" id="Rectangle 25" o:spid="_x0000_s1027" style="position:absolute;left:0;text-align:left;margin-left:293.45pt;margin-top:2.15pt;width:81.6pt;height:44.6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" fillcolor="white [3201]" strokecolor="#4bacc6 [3208]" strokeweight="2pt">
                <v:textbox>
                  <w:txbxContent>
                    <w:p w:rsidR="00C01577" w:rsidRPr="0006459D" w:rsidRDefault="00C01577" w:rsidP="008514D6">
                      <w:pPr>
                        <w:ind w:firstLine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6459D">
                        <w:rPr>
                          <w:sz w:val="24"/>
                          <w:szCs w:val="24"/>
                          <w:lang w:val="en-US"/>
                        </w:rPr>
                        <w:t>Công việc đã hoàn thành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9DCAEF3" wp14:editId="02309864">
                <wp:simplePos x="0" y="0"/>
                <wp:positionH relativeFrom="column">
                  <wp:posOffset>1331292</wp:posOffset>
                </wp:positionH>
                <wp:positionV relativeFrom="paragraph">
                  <wp:posOffset>27294</wp:posOffset>
                </wp:positionV>
                <wp:extent cx="1005840" cy="566442"/>
                <wp:effectExtent l="0" t="0" r="22860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66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577" w:rsidRPr="0006459D" w:rsidRDefault="00C01577" w:rsidP="008514D6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Công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CAEF3" id="Rectangle 23" o:spid="_x0000_s1028" style="position:absolute;left:0;text-align:left;margin-left:104.85pt;margin-top:2.15pt;width:79.2pt;height:44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" fillcolor="white [3201]" strokecolor="#4bacc6 [3208]" strokeweight="2pt">
                <v:textbox>
                  <w:txbxContent>
                    <w:p w:rsidR="00C01577" w:rsidRPr="0006459D" w:rsidRDefault="00C01577" w:rsidP="008514D6">
                      <w:pPr>
                        <w:ind w:firstLine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Công việc</w:t>
                      </w:r>
                    </w:p>
                  </w:txbxContent>
                </v:textbox>
              </v:rect>
            </w:pict>
          </mc:Fallback>
        </mc:AlternateContent>
      </w:r>
    </w:p>
    <w:p w:rsidR="008514D6" w:rsidRDefault="008514D6" w:rsidP="008514D6">
      <w:pPr>
        <w:spacing w:before="120"/>
        <w:ind w:firstLine="1276"/>
      </w:pPr>
    </w:p>
    <w:p w:rsidR="008514D6" w:rsidRDefault="008514D6" w:rsidP="008514D6">
      <w:pPr>
        <w:spacing w:before="120"/>
        <w:ind w:firstLine="1276"/>
      </w:pPr>
    </w:p>
    <w:p w:rsidR="008514D6" w:rsidRDefault="008514D6" w:rsidP="008514D6">
      <w:pPr>
        <w:spacing w:before="120"/>
        <w:ind w:firstLine="1276"/>
      </w:pPr>
    </w:p>
    <w:p w:rsidR="008514D6" w:rsidRDefault="008514D6" w:rsidP="008514D6">
      <w:pPr>
        <w:spacing w:before="120"/>
        <w:ind w:firstLine="1276"/>
      </w:pPr>
    </w:p>
    <w:p w:rsidR="008514D6" w:rsidRPr="008514D6" w:rsidRDefault="008514D6" w:rsidP="008514D6">
      <w:pPr>
        <w:pStyle w:val="Heading4"/>
      </w:pPr>
      <w:r>
        <w:t>Chi tiết dữ liệu bảng</w:t>
      </w:r>
    </w:p>
    <w:tbl>
      <w:tblPr>
        <w:tblStyle w:val="TableGrid"/>
        <w:tblW w:w="9333" w:type="dxa"/>
        <w:tblLook w:val="04A0" w:firstRow="1" w:lastRow="0" w:firstColumn="1" w:lastColumn="0" w:noHBand="0" w:noVBand="1"/>
      </w:tblPr>
      <w:tblGrid>
        <w:gridCol w:w="2912"/>
        <w:gridCol w:w="6421"/>
      </w:tblGrid>
      <w:tr w:rsidR="008514D6" w:rsidTr="002D644D">
        <w:trPr>
          <w:trHeight w:val="1979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4D6" w:rsidRDefault="008514D6" w:rsidP="00F54226">
            <w:pPr>
              <w:spacing w:line="240" w:lineRule="auto"/>
              <w:ind w:hanging="18"/>
              <w:jc w:val="center"/>
              <w:rPr>
                <w:b/>
              </w:rPr>
            </w:pPr>
            <w:r>
              <w:rPr>
                <w:b/>
              </w:rPr>
              <w:t>Công việc</w:t>
            </w:r>
          </w:p>
        </w:tc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4D6" w:rsidRDefault="008514D6" w:rsidP="002D644D">
            <w:pPr>
              <w:ind w:firstLine="0"/>
              <w:jc w:val="center"/>
              <w:rPr>
                <w:color w:val="4F81BD" w:themeColor="accent1"/>
              </w:rPr>
            </w:pPr>
            <w:r>
              <w:t xml:space="preserve">- IdWork LONG </w:t>
            </w:r>
            <w:r w:rsidRPr="00B7144D">
              <w:rPr>
                <w:color w:val="4F81BD" w:themeColor="accent1"/>
              </w:rPr>
              <w:t>PRIMARY KEY</w:t>
            </w:r>
          </w:p>
          <w:p w:rsidR="00B7144D" w:rsidRDefault="00B7144D" w:rsidP="002D644D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Title VARCHAR(200)</w:t>
            </w:r>
          </w:p>
          <w:p w:rsidR="00B7144D" w:rsidRDefault="00B7144D" w:rsidP="002D644D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Description VARCHAR(1000)</w:t>
            </w:r>
          </w:p>
          <w:p w:rsidR="00B7144D" w:rsidRDefault="00B7144D" w:rsidP="002D644D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TimeStart LONG</w:t>
            </w:r>
          </w:p>
          <w:p w:rsidR="00B7144D" w:rsidRDefault="00B7144D" w:rsidP="002D644D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TimeEnd LONG</w:t>
            </w:r>
          </w:p>
          <w:p w:rsidR="00B7144D" w:rsidRDefault="00B7144D" w:rsidP="002D644D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Notification INTEGER</w:t>
            </w:r>
          </w:p>
          <w:p w:rsidR="00B7144D" w:rsidRDefault="00B7144D" w:rsidP="002D644D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Repeat INTEGER</w:t>
            </w:r>
          </w:p>
          <w:p w:rsidR="00B7144D" w:rsidRDefault="00B7144D" w:rsidP="002D644D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DateEndOrTimeRepeat LONG</w:t>
            </w:r>
          </w:p>
          <w:p w:rsidR="00B7144D" w:rsidRPr="00B7144D" w:rsidRDefault="00B7144D" w:rsidP="002D644D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Done INTEGER</w:t>
            </w:r>
          </w:p>
        </w:tc>
      </w:tr>
      <w:tr w:rsidR="008514D6" w:rsidTr="002D644D">
        <w:trPr>
          <w:trHeight w:val="13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4D6" w:rsidRDefault="008514D6" w:rsidP="00F5422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Công việc đã hoàn thành</w:t>
            </w:r>
          </w:p>
        </w:tc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4D6" w:rsidRDefault="00B7144D" w:rsidP="002D644D">
            <w:pPr>
              <w:ind w:firstLine="0"/>
              <w:jc w:val="center"/>
            </w:pPr>
            <w:r>
              <w:t>- IdWork LONG</w:t>
            </w:r>
          </w:p>
          <w:p w:rsidR="00B7144D" w:rsidRDefault="00B7144D" w:rsidP="002D644D">
            <w:pPr>
              <w:ind w:firstLine="0"/>
              <w:jc w:val="center"/>
            </w:pPr>
            <w:r>
              <w:t>- DateCompleted CHAR(50)</w:t>
            </w:r>
          </w:p>
          <w:p w:rsidR="00B7144D" w:rsidRPr="007F4162" w:rsidRDefault="00B7144D" w:rsidP="00A813BF">
            <w:pPr>
              <w:keepNext/>
              <w:ind w:firstLine="0"/>
              <w:jc w:val="center"/>
              <w:rPr>
                <w:lang w:val="en-US"/>
              </w:rPr>
            </w:pPr>
            <w:r>
              <w:t>- TimeStart LONG</w:t>
            </w:r>
          </w:p>
        </w:tc>
      </w:tr>
    </w:tbl>
    <w:p w:rsidR="008514D6" w:rsidRPr="002D644D" w:rsidRDefault="00A813BF" w:rsidP="005E4308">
      <w:pPr>
        <w:pStyle w:val="Caption"/>
        <w:rPr>
          <w:sz w:val="2"/>
        </w:rPr>
      </w:pPr>
      <w:bookmarkStart w:id="60" w:name="_Toc105085604"/>
      <w:r>
        <w:t xml:space="preserve">Bảng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</w:t>
      </w:r>
      <w:r w:rsidRPr="00A813BF">
        <w:t xml:space="preserve"> </w:t>
      </w:r>
      <w:r>
        <w:t>Bảng chi tiết dữ liệu</w:t>
      </w:r>
      <w:bookmarkEnd w:id="60"/>
    </w:p>
    <w:p w:rsidR="00D70739" w:rsidRDefault="008514D6" w:rsidP="002D644D">
      <w:pPr>
        <w:pStyle w:val="Heading2"/>
        <w:spacing w:before="0"/>
      </w:pPr>
      <w:bookmarkStart w:id="61" w:name="_Toc104339685"/>
      <w:bookmarkStart w:id="62" w:name="_Toc111022367"/>
      <w:r>
        <w:t>Thiết kế giao diện</w:t>
      </w:r>
      <w:bookmarkEnd w:id="61"/>
      <w:bookmarkEnd w:id="62"/>
    </w:p>
    <w:p w:rsidR="00D70739" w:rsidRPr="00A676D8" w:rsidRDefault="003A2038" w:rsidP="003A2038">
      <w:pPr>
        <w:pStyle w:val="Heading1"/>
      </w:pPr>
      <w:bookmarkStart w:id="63" w:name="_Toc104339697"/>
      <w:bookmarkStart w:id="64" w:name="_Toc111022368"/>
      <w:r>
        <w:lastRenderedPageBreak/>
        <w:t>TRIỂN KHAI HỆ ỨNG DỤNG</w:t>
      </w:r>
      <w:bookmarkEnd w:id="63"/>
      <w:bookmarkEnd w:id="64"/>
    </w:p>
    <w:p w:rsidR="00D70739" w:rsidRPr="00440BF2" w:rsidRDefault="00D70739" w:rsidP="0096788F">
      <w:pPr>
        <w:pStyle w:val="Heading2"/>
      </w:pPr>
      <w:bookmarkStart w:id="65" w:name="_Toc104339698"/>
      <w:bookmarkStart w:id="66" w:name="_Toc111022369"/>
      <w:r w:rsidRPr="00440BF2">
        <w:t>Quá trình triển khai hệ thống</w:t>
      </w:r>
      <w:bookmarkEnd w:id="65"/>
      <w:bookmarkEnd w:id="66"/>
    </w:p>
    <w:p w:rsidR="00D70739" w:rsidRDefault="004B0783" w:rsidP="0096788F">
      <w:pPr>
        <w:pStyle w:val="Heading3"/>
      </w:pPr>
      <w:bookmarkStart w:id="67" w:name="_Toc104339699"/>
      <w:bookmarkStart w:id="68" w:name="_Toc111022370"/>
      <w:r>
        <w:t>Môi trường phát triển và triển khai cài đặt công cụ</w:t>
      </w:r>
      <w:bookmarkEnd w:id="68"/>
      <w:r>
        <w:t xml:space="preserve"> </w:t>
      </w:r>
      <w:bookmarkEnd w:id="67"/>
    </w:p>
    <w:p w:rsidR="00D70739" w:rsidRDefault="00D70739" w:rsidP="0096788F">
      <w:pPr>
        <w:pStyle w:val="Heading3"/>
      </w:pPr>
      <w:bookmarkStart w:id="69" w:name="_Toc104339700"/>
      <w:bookmarkStart w:id="70" w:name="_Toc111022371"/>
      <w:r>
        <w:t>Tạo project dự án</w:t>
      </w:r>
      <w:bookmarkEnd w:id="69"/>
      <w:bookmarkEnd w:id="70"/>
    </w:p>
    <w:p w:rsidR="00D70739" w:rsidRDefault="00D70739" w:rsidP="0096788F">
      <w:pPr>
        <w:pStyle w:val="Heading3"/>
      </w:pPr>
      <w:bookmarkStart w:id="71" w:name="_Toc104339701"/>
      <w:bookmarkStart w:id="72" w:name="_Toc111022372"/>
      <w:r>
        <w:t>Tiến hành viết code xây dựng chương trình</w:t>
      </w:r>
      <w:bookmarkEnd w:id="71"/>
      <w:bookmarkEnd w:id="72"/>
    </w:p>
    <w:p w:rsidR="00C615F6" w:rsidRDefault="00C615F6" w:rsidP="00EC5BA0">
      <w:pPr>
        <w:pStyle w:val="Heading4"/>
      </w:pPr>
      <w:r>
        <w:t>Phát biểu bài toán</w:t>
      </w:r>
    </w:p>
    <w:p w:rsidR="00C615F6" w:rsidRDefault="00C615F6" w:rsidP="00C615F6">
      <w:pPr>
        <w:pStyle w:val="Heading4"/>
      </w:pPr>
      <w:r>
        <w:t>Sơ đồ chức năng</w:t>
      </w:r>
    </w:p>
    <w:p w:rsidR="00C615F6" w:rsidRDefault="00C615F6" w:rsidP="0005167A">
      <w:pPr>
        <w:spacing w:before="120"/>
        <w:ind w:firstLine="0"/>
        <w:jc w:val="center"/>
      </w:pPr>
    </w:p>
    <w:p w:rsidR="00D70739" w:rsidRDefault="00D70739" w:rsidP="006163A4">
      <w:pPr>
        <w:pStyle w:val="Heading1"/>
        <w:numPr>
          <w:ilvl w:val="0"/>
          <w:numId w:val="0"/>
        </w:numPr>
        <w:ind w:left="709"/>
        <w:rPr>
          <w:lang w:val="vi-VN"/>
        </w:rPr>
      </w:pPr>
      <w:bookmarkStart w:id="73" w:name="_Toc104339708"/>
      <w:bookmarkStart w:id="74" w:name="_Toc111022373"/>
      <w:r w:rsidRPr="00AB2C7F">
        <w:rPr>
          <w:lang w:val="vi-VN"/>
        </w:rPr>
        <w:lastRenderedPageBreak/>
        <w:t>KẾT LUẬN</w:t>
      </w:r>
      <w:bookmarkEnd w:id="73"/>
      <w:bookmarkEnd w:id="74"/>
    </w:p>
    <w:p w:rsidR="009915A8" w:rsidRDefault="009915A8">
      <w:pPr>
        <w:spacing w:line="240" w:lineRule="auto"/>
        <w:ind w:firstLine="0"/>
        <w:jc w:val="left"/>
        <w:rPr>
          <w:b/>
          <w:lang w:val="vi-VN"/>
        </w:rPr>
      </w:pPr>
    </w:p>
    <w:p w:rsidR="00636B6F" w:rsidRDefault="00636B6F">
      <w:pPr>
        <w:spacing w:line="240" w:lineRule="auto"/>
        <w:ind w:firstLine="0"/>
        <w:jc w:val="left"/>
        <w:rPr>
          <w:b/>
          <w:lang w:val="vi-VN"/>
        </w:rPr>
      </w:pPr>
      <w:r>
        <w:rPr>
          <w:b/>
          <w:lang w:val="vi-VN"/>
        </w:rPr>
        <w:br w:type="page"/>
      </w:r>
    </w:p>
    <w:p w:rsidR="002F634A" w:rsidRDefault="002F634A" w:rsidP="00B6057B">
      <w:pPr>
        <w:ind w:firstLine="0"/>
        <w:jc w:val="center"/>
        <w:outlineLvl w:val="0"/>
        <w:rPr>
          <w:b/>
          <w:lang w:val="en-US"/>
        </w:rPr>
      </w:pPr>
      <w:bookmarkStart w:id="75" w:name="_Toc104339709"/>
      <w:bookmarkStart w:id="76" w:name="_Toc111022374"/>
      <w:r w:rsidRPr="00FB7048">
        <w:rPr>
          <w:b/>
          <w:lang w:val="vi-VN"/>
        </w:rPr>
        <w:lastRenderedPageBreak/>
        <w:t>TÀI LIỆU THAM KHẢO</w:t>
      </w:r>
      <w:bookmarkEnd w:id="75"/>
      <w:bookmarkEnd w:id="76"/>
    </w:p>
    <w:p w:rsidR="009915A8" w:rsidRPr="009915A8" w:rsidRDefault="009915A8" w:rsidP="009915A8">
      <w:pPr>
        <w:jc w:val="center"/>
        <w:rPr>
          <w:b/>
          <w:lang w:val="en-US"/>
        </w:rPr>
      </w:pPr>
    </w:p>
    <w:p w:rsidR="002F634A" w:rsidRDefault="002F634A" w:rsidP="00824C9D">
      <w:pPr>
        <w:pStyle w:val="Tiliuthamkho"/>
        <w:spacing w:line="276" w:lineRule="auto"/>
        <w:ind w:left="1134"/>
        <w:jc w:val="both"/>
      </w:pPr>
      <w:r>
        <w:t>[1]</w:t>
      </w:r>
      <w:r>
        <w:tab/>
      </w:r>
    </w:p>
    <w:p w:rsidR="002F634A" w:rsidRPr="00A96824" w:rsidRDefault="002F634A" w:rsidP="00824C9D">
      <w:pPr>
        <w:pStyle w:val="Tiliuthamkho"/>
        <w:spacing w:line="276" w:lineRule="auto"/>
        <w:ind w:left="1134"/>
        <w:jc w:val="both"/>
      </w:pPr>
      <w:r>
        <w:t>[2]</w:t>
      </w:r>
      <w:r>
        <w:tab/>
      </w:r>
    </w:p>
    <w:p w:rsidR="002F634A" w:rsidRDefault="002F634A" w:rsidP="00824C9D">
      <w:pPr>
        <w:pStyle w:val="Tiliuthamkho"/>
        <w:spacing w:line="276" w:lineRule="auto"/>
        <w:ind w:left="1134"/>
        <w:jc w:val="both"/>
      </w:pPr>
      <w:r>
        <w:t>[3]</w:t>
      </w:r>
      <w:r>
        <w:tab/>
      </w:r>
    </w:p>
    <w:p w:rsidR="002F634A" w:rsidRDefault="002F634A" w:rsidP="00824C9D">
      <w:pPr>
        <w:pStyle w:val="Tiliuthamkho"/>
        <w:spacing w:line="276" w:lineRule="auto"/>
        <w:ind w:left="1134"/>
        <w:jc w:val="both"/>
      </w:pPr>
      <w:r>
        <w:t xml:space="preserve">[4]   </w:t>
      </w:r>
      <w:hyperlink r:id="rId17" w:history="1">
        <w:r w:rsidRPr="007B67B0">
          <w:rPr>
            <w:rStyle w:val="Hyperlink"/>
          </w:rPr>
          <w:t>https://stackoverflow.com/</w:t>
        </w:r>
      </w:hyperlink>
    </w:p>
    <w:p w:rsidR="002F634A" w:rsidRPr="00A96824" w:rsidRDefault="002F634A" w:rsidP="00824C9D">
      <w:pPr>
        <w:pStyle w:val="Tiliuthamkho"/>
        <w:spacing w:line="276" w:lineRule="auto"/>
        <w:ind w:left="1134"/>
        <w:jc w:val="both"/>
      </w:pPr>
      <w:r>
        <w:t xml:space="preserve">[5]   </w:t>
      </w:r>
    </w:p>
    <w:p w:rsidR="009915A8" w:rsidRDefault="009915A8">
      <w:pPr>
        <w:spacing w:line="240" w:lineRule="auto"/>
        <w:ind w:firstLine="0"/>
        <w:jc w:val="left"/>
        <w:rPr>
          <w:rFonts w:cs="Times New Roman"/>
          <w:b/>
          <w:lang w:val="nl-NL"/>
        </w:rPr>
      </w:pPr>
    </w:p>
    <w:sectPr w:rsidR="009915A8" w:rsidSect="009F79C2">
      <w:footerReference w:type="default" r:id="rId18"/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B53" w:rsidRDefault="00F60B53" w:rsidP="00FD4862">
      <w:pPr>
        <w:spacing w:line="240" w:lineRule="auto"/>
      </w:pPr>
      <w:r>
        <w:separator/>
      </w:r>
    </w:p>
  </w:endnote>
  <w:endnote w:type="continuationSeparator" w:id="0">
    <w:p w:rsidR="00F60B53" w:rsidRDefault="00F60B53" w:rsidP="00FD4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577" w:rsidRDefault="00C01577" w:rsidP="00B07DC9">
    <w:pPr>
      <w:pStyle w:val="Footer"/>
      <w:tabs>
        <w:tab w:val="left" w:pos="5112"/>
      </w:tabs>
      <w:jc w:val="left"/>
    </w:pPr>
    <w:r>
      <w:tab/>
    </w:r>
    <w:sdt>
      <w:sdtPr>
        <w:id w:val="-9598021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7A6">
          <w:rPr>
            <w:noProof/>
          </w:rPr>
          <w:t>iv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577" w:rsidRDefault="00C01577" w:rsidP="00B07DC9">
    <w:pPr>
      <w:pStyle w:val="Footer"/>
      <w:tabs>
        <w:tab w:val="left" w:pos="5112"/>
      </w:tabs>
      <w:jc w:val="left"/>
    </w:pPr>
    <w:r>
      <w:tab/>
    </w:r>
    <w:sdt>
      <w:sdtPr>
        <w:id w:val="-19660355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7A6">
          <w:rPr>
            <w:noProof/>
          </w:rPr>
          <w:t>9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B53" w:rsidRDefault="00F60B53" w:rsidP="00FD4862">
      <w:pPr>
        <w:spacing w:line="240" w:lineRule="auto"/>
      </w:pPr>
      <w:r>
        <w:separator/>
      </w:r>
    </w:p>
  </w:footnote>
  <w:footnote w:type="continuationSeparator" w:id="0">
    <w:p w:rsidR="00F60B53" w:rsidRDefault="00F60B53" w:rsidP="00FD48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7A52"/>
    <w:multiLevelType w:val="multilevel"/>
    <w:tmpl w:val="57D4C79E"/>
    <w:styleLink w:val="UListHanging"/>
    <w:lvl w:ilvl="0">
      <w:start w:val="1"/>
      <w:numFmt w:val="bullet"/>
      <w:suff w:val="space"/>
      <w:lvlText w:val=""/>
      <w:lvlJc w:val="left"/>
      <w:pPr>
        <w:ind w:left="-108" w:firstLine="709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884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97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3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9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5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7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32" w:hanging="360"/>
      </w:pPr>
      <w:rPr>
        <w:rFonts w:hint="default"/>
      </w:rPr>
    </w:lvl>
  </w:abstractNum>
  <w:abstractNum w:abstractNumId="1" w15:restartNumberingAfterBreak="0">
    <w:nsid w:val="05CC218D"/>
    <w:multiLevelType w:val="hybridMultilevel"/>
    <w:tmpl w:val="B4083F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67F62"/>
    <w:multiLevelType w:val="hybridMultilevel"/>
    <w:tmpl w:val="DE50674E"/>
    <w:lvl w:ilvl="0" w:tplc="CC648C4C">
      <w:start w:val="1"/>
      <w:numFmt w:val="decimal"/>
      <w:lvlText w:val="%1."/>
      <w:lvlJc w:val="left"/>
      <w:pPr>
        <w:ind w:left="4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6" w:hanging="360"/>
      </w:pPr>
    </w:lvl>
    <w:lvl w:ilvl="2" w:tplc="0409001B" w:tentative="1">
      <w:start w:val="1"/>
      <w:numFmt w:val="lowerRoman"/>
      <w:lvlText w:val="%3."/>
      <w:lvlJc w:val="right"/>
      <w:pPr>
        <w:ind w:left="1926" w:hanging="180"/>
      </w:pPr>
    </w:lvl>
    <w:lvl w:ilvl="3" w:tplc="0409000F" w:tentative="1">
      <w:start w:val="1"/>
      <w:numFmt w:val="decimal"/>
      <w:lvlText w:val="%4."/>
      <w:lvlJc w:val="left"/>
      <w:pPr>
        <w:ind w:left="2646" w:hanging="360"/>
      </w:pPr>
    </w:lvl>
    <w:lvl w:ilvl="4" w:tplc="04090019" w:tentative="1">
      <w:start w:val="1"/>
      <w:numFmt w:val="lowerLetter"/>
      <w:lvlText w:val="%5."/>
      <w:lvlJc w:val="left"/>
      <w:pPr>
        <w:ind w:left="3366" w:hanging="360"/>
      </w:pPr>
    </w:lvl>
    <w:lvl w:ilvl="5" w:tplc="0409001B" w:tentative="1">
      <w:start w:val="1"/>
      <w:numFmt w:val="lowerRoman"/>
      <w:lvlText w:val="%6."/>
      <w:lvlJc w:val="right"/>
      <w:pPr>
        <w:ind w:left="4086" w:hanging="180"/>
      </w:pPr>
    </w:lvl>
    <w:lvl w:ilvl="6" w:tplc="0409000F" w:tentative="1">
      <w:start w:val="1"/>
      <w:numFmt w:val="decimal"/>
      <w:lvlText w:val="%7."/>
      <w:lvlJc w:val="left"/>
      <w:pPr>
        <w:ind w:left="4806" w:hanging="360"/>
      </w:pPr>
    </w:lvl>
    <w:lvl w:ilvl="7" w:tplc="04090019" w:tentative="1">
      <w:start w:val="1"/>
      <w:numFmt w:val="lowerLetter"/>
      <w:lvlText w:val="%8."/>
      <w:lvlJc w:val="left"/>
      <w:pPr>
        <w:ind w:left="5526" w:hanging="360"/>
      </w:pPr>
    </w:lvl>
    <w:lvl w:ilvl="8" w:tplc="04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3" w15:restartNumberingAfterBreak="0">
    <w:nsid w:val="0B172A3C"/>
    <w:multiLevelType w:val="hybridMultilevel"/>
    <w:tmpl w:val="D4B6C0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835E72"/>
    <w:multiLevelType w:val="hybridMultilevel"/>
    <w:tmpl w:val="DE50674E"/>
    <w:lvl w:ilvl="0" w:tplc="CC648C4C">
      <w:start w:val="1"/>
      <w:numFmt w:val="decimal"/>
      <w:lvlText w:val="%1."/>
      <w:lvlJc w:val="left"/>
      <w:pPr>
        <w:ind w:left="4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6" w:hanging="360"/>
      </w:pPr>
    </w:lvl>
    <w:lvl w:ilvl="2" w:tplc="0409001B" w:tentative="1">
      <w:start w:val="1"/>
      <w:numFmt w:val="lowerRoman"/>
      <w:lvlText w:val="%3."/>
      <w:lvlJc w:val="right"/>
      <w:pPr>
        <w:ind w:left="1926" w:hanging="180"/>
      </w:pPr>
    </w:lvl>
    <w:lvl w:ilvl="3" w:tplc="0409000F" w:tentative="1">
      <w:start w:val="1"/>
      <w:numFmt w:val="decimal"/>
      <w:lvlText w:val="%4."/>
      <w:lvlJc w:val="left"/>
      <w:pPr>
        <w:ind w:left="2646" w:hanging="360"/>
      </w:pPr>
    </w:lvl>
    <w:lvl w:ilvl="4" w:tplc="04090019" w:tentative="1">
      <w:start w:val="1"/>
      <w:numFmt w:val="lowerLetter"/>
      <w:lvlText w:val="%5."/>
      <w:lvlJc w:val="left"/>
      <w:pPr>
        <w:ind w:left="3366" w:hanging="360"/>
      </w:pPr>
    </w:lvl>
    <w:lvl w:ilvl="5" w:tplc="0409001B" w:tentative="1">
      <w:start w:val="1"/>
      <w:numFmt w:val="lowerRoman"/>
      <w:lvlText w:val="%6."/>
      <w:lvlJc w:val="right"/>
      <w:pPr>
        <w:ind w:left="4086" w:hanging="180"/>
      </w:pPr>
    </w:lvl>
    <w:lvl w:ilvl="6" w:tplc="0409000F" w:tentative="1">
      <w:start w:val="1"/>
      <w:numFmt w:val="decimal"/>
      <w:lvlText w:val="%7."/>
      <w:lvlJc w:val="left"/>
      <w:pPr>
        <w:ind w:left="4806" w:hanging="360"/>
      </w:pPr>
    </w:lvl>
    <w:lvl w:ilvl="7" w:tplc="04090019" w:tentative="1">
      <w:start w:val="1"/>
      <w:numFmt w:val="lowerLetter"/>
      <w:lvlText w:val="%8."/>
      <w:lvlJc w:val="left"/>
      <w:pPr>
        <w:ind w:left="5526" w:hanging="360"/>
      </w:pPr>
    </w:lvl>
    <w:lvl w:ilvl="8" w:tplc="04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5" w15:restartNumberingAfterBreak="0">
    <w:nsid w:val="12050195"/>
    <w:multiLevelType w:val="multilevel"/>
    <w:tmpl w:val="B7441B6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16" w:hanging="2160"/>
      </w:pPr>
      <w:rPr>
        <w:rFonts w:hint="default"/>
      </w:rPr>
    </w:lvl>
  </w:abstractNum>
  <w:abstractNum w:abstractNumId="6" w15:restartNumberingAfterBreak="0">
    <w:nsid w:val="15227D19"/>
    <w:multiLevelType w:val="multilevel"/>
    <w:tmpl w:val="8D2C6C84"/>
    <w:styleLink w:val="nhsmc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992" w:hanging="28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CBD2475"/>
    <w:multiLevelType w:val="hybridMultilevel"/>
    <w:tmpl w:val="C05A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613AB"/>
    <w:multiLevelType w:val="multilevel"/>
    <w:tmpl w:val="51B6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E1B2C"/>
    <w:multiLevelType w:val="hybridMultilevel"/>
    <w:tmpl w:val="DE50674E"/>
    <w:lvl w:ilvl="0" w:tplc="CC648C4C">
      <w:start w:val="1"/>
      <w:numFmt w:val="decimal"/>
      <w:lvlText w:val="%1."/>
      <w:lvlJc w:val="left"/>
      <w:pPr>
        <w:ind w:left="4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6" w:hanging="360"/>
      </w:pPr>
    </w:lvl>
    <w:lvl w:ilvl="2" w:tplc="0409001B" w:tentative="1">
      <w:start w:val="1"/>
      <w:numFmt w:val="lowerRoman"/>
      <w:lvlText w:val="%3."/>
      <w:lvlJc w:val="right"/>
      <w:pPr>
        <w:ind w:left="1926" w:hanging="180"/>
      </w:pPr>
    </w:lvl>
    <w:lvl w:ilvl="3" w:tplc="0409000F" w:tentative="1">
      <w:start w:val="1"/>
      <w:numFmt w:val="decimal"/>
      <w:lvlText w:val="%4."/>
      <w:lvlJc w:val="left"/>
      <w:pPr>
        <w:ind w:left="2646" w:hanging="360"/>
      </w:pPr>
    </w:lvl>
    <w:lvl w:ilvl="4" w:tplc="04090019" w:tentative="1">
      <w:start w:val="1"/>
      <w:numFmt w:val="lowerLetter"/>
      <w:lvlText w:val="%5."/>
      <w:lvlJc w:val="left"/>
      <w:pPr>
        <w:ind w:left="3366" w:hanging="360"/>
      </w:pPr>
    </w:lvl>
    <w:lvl w:ilvl="5" w:tplc="0409001B" w:tentative="1">
      <w:start w:val="1"/>
      <w:numFmt w:val="lowerRoman"/>
      <w:lvlText w:val="%6."/>
      <w:lvlJc w:val="right"/>
      <w:pPr>
        <w:ind w:left="4086" w:hanging="180"/>
      </w:pPr>
    </w:lvl>
    <w:lvl w:ilvl="6" w:tplc="0409000F" w:tentative="1">
      <w:start w:val="1"/>
      <w:numFmt w:val="decimal"/>
      <w:lvlText w:val="%7."/>
      <w:lvlJc w:val="left"/>
      <w:pPr>
        <w:ind w:left="4806" w:hanging="360"/>
      </w:pPr>
    </w:lvl>
    <w:lvl w:ilvl="7" w:tplc="04090019" w:tentative="1">
      <w:start w:val="1"/>
      <w:numFmt w:val="lowerLetter"/>
      <w:lvlText w:val="%8."/>
      <w:lvlJc w:val="left"/>
      <w:pPr>
        <w:ind w:left="5526" w:hanging="360"/>
      </w:pPr>
    </w:lvl>
    <w:lvl w:ilvl="8" w:tplc="04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10" w15:restartNumberingAfterBreak="0">
    <w:nsid w:val="22316A73"/>
    <w:multiLevelType w:val="multilevel"/>
    <w:tmpl w:val="0F4C17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73533"/>
    <w:multiLevelType w:val="hybridMultilevel"/>
    <w:tmpl w:val="DE50674E"/>
    <w:lvl w:ilvl="0" w:tplc="CC648C4C">
      <w:start w:val="1"/>
      <w:numFmt w:val="decimal"/>
      <w:lvlText w:val="%1."/>
      <w:lvlJc w:val="left"/>
      <w:pPr>
        <w:ind w:left="4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6" w:hanging="360"/>
      </w:pPr>
    </w:lvl>
    <w:lvl w:ilvl="2" w:tplc="0409001B" w:tentative="1">
      <w:start w:val="1"/>
      <w:numFmt w:val="lowerRoman"/>
      <w:lvlText w:val="%3."/>
      <w:lvlJc w:val="right"/>
      <w:pPr>
        <w:ind w:left="1926" w:hanging="180"/>
      </w:pPr>
    </w:lvl>
    <w:lvl w:ilvl="3" w:tplc="0409000F" w:tentative="1">
      <w:start w:val="1"/>
      <w:numFmt w:val="decimal"/>
      <w:lvlText w:val="%4."/>
      <w:lvlJc w:val="left"/>
      <w:pPr>
        <w:ind w:left="2646" w:hanging="360"/>
      </w:pPr>
    </w:lvl>
    <w:lvl w:ilvl="4" w:tplc="04090019" w:tentative="1">
      <w:start w:val="1"/>
      <w:numFmt w:val="lowerLetter"/>
      <w:lvlText w:val="%5."/>
      <w:lvlJc w:val="left"/>
      <w:pPr>
        <w:ind w:left="3366" w:hanging="360"/>
      </w:pPr>
    </w:lvl>
    <w:lvl w:ilvl="5" w:tplc="0409001B" w:tentative="1">
      <w:start w:val="1"/>
      <w:numFmt w:val="lowerRoman"/>
      <w:lvlText w:val="%6."/>
      <w:lvlJc w:val="right"/>
      <w:pPr>
        <w:ind w:left="4086" w:hanging="180"/>
      </w:pPr>
    </w:lvl>
    <w:lvl w:ilvl="6" w:tplc="0409000F" w:tentative="1">
      <w:start w:val="1"/>
      <w:numFmt w:val="decimal"/>
      <w:lvlText w:val="%7."/>
      <w:lvlJc w:val="left"/>
      <w:pPr>
        <w:ind w:left="4806" w:hanging="360"/>
      </w:pPr>
    </w:lvl>
    <w:lvl w:ilvl="7" w:tplc="04090019" w:tentative="1">
      <w:start w:val="1"/>
      <w:numFmt w:val="lowerLetter"/>
      <w:lvlText w:val="%8."/>
      <w:lvlJc w:val="left"/>
      <w:pPr>
        <w:ind w:left="5526" w:hanging="360"/>
      </w:pPr>
    </w:lvl>
    <w:lvl w:ilvl="8" w:tplc="04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12" w15:restartNumberingAfterBreak="0">
    <w:nsid w:val="2FD12CCA"/>
    <w:multiLevelType w:val="hybridMultilevel"/>
    <w:tmpl w:val="B58E841E"/>
    <w:lvl w:ilvl="0" w:tplc="DE725A3E">
      <w:start w:val="1"/>
      <w:numFmt w:val="decimal"/>
      <w:lvlText w:val="%1."/>
      <w:lvlJc w:val="left"/>
      <w:pPr>
        <w:ind w:left="725" w:hanging="257"/>
      </w:pPr>
      <w:rPr>
        <w:rFonts w:ascii="Times New Roman" w:eastAsia="Times New Roman" w:hAnsi="Times New Roman" w:cs="Times New Roman" w:hint="default"/>
        <w:b/>
        <w:w w:val="99"/>
        <w:sz w:val="26"/>
        <w:szCs w:val="26"/>
        <w:lang w:val="en-US" w:eastAsia="en-US" w:bidi="en-US"/>
      </w:rPr>
    </w:lvl>
    <w:lvl w:ilvl="1" w:tplc="C7FA79D8">
      <w:numFmt w:val="bullet"/>
      <w:lvlText w:val="•"/>
      <w:lvlJc w:val="left"/>
      <w:pPr>
        <w:ind w:left="1177" w:hanging="257"/>
      </w:pPr>
      <w:rPr>
        <w:lang w:val="en-US" w:eastAsia="en-US" w:bidi="en-US"/>
      </w:rPr>
    </w:lvl>
    <w:lvl w:ilvl="2" w:tplc="B9F45982">
      <w:numFmt w:val="bullet"/>
      <w:lvlText w:val="•"/>
      <w:lvlJc w:val="left"/>
      <w:pPr>
        <w:ind w:left="1635" w:hanging="257"/>
      </w:pPr>
      <w:rPr>
        <w:lang w:val="en-US" w:eastAsia="en-US" w:bidi="en-US"/>
      </w:rPr>
    </w:lvl>
    <w:lvl w:ilvl="3" w:tplc="561280A4">
      <w:numFmt w:val="bullet"/>
      <w:lvlText w:val="•"/>
      <w:lvlJc w:val="left"/>
      <w:pPr>
        <w:ind w:left="2093" w:hanging="257"/>
      </w:pPr>
      <w:rPr>
        <w:lang w:val="en-US" w:eastAsia="en-US" w:bidi="en-US"/>
      </w:rPr>
    </w:lvl>
    <w:lvl w:ilvl="4" w:tplc="819A9196">
      <w:numFmt w:val="bullet"/>
      <w:lvlText w:val="•"/>
      <w:lvlJc w:val="left"/>
      <w:pPr>
        <w:ind w:left="2551" w:hanging="257"/>
      </w:pPr>
      <w:rPr>
        <w:lang w:val="en-US" w:eastAsia="en-US" w:bidi="en-US"/>
      </w:rPr>
    </w:lvl>
    <w:lvl w:ilvl="5" w:tplc="90BC1738">
      <w:numFmt w:val="bullet"/>
      <w:lvlText w:val="•"/>
      <w:lvlJc w:val="left"/>
      <w:pPr>
        <w:ind w:left="3009" w:hanging="257"/>
      </w:pPr>
      <w:rPr>
        <w:lang w:val="en-US" w:eastAsia="en-US" w:bidi="en-US"/>
      </w:rPr>
    </w:lvl>
    <w:lvl w:ilvl="6" w:tplc="36FE3E08">
      <w:numFmt w:val="bullet"/>
      <w:lvlText w:val="•"/>
      <w:lvlJc w:val="left"/>
      <w:pPr>
        <w:ind w:left="3467" w:hanging="257"/>
      </w:pPr>
      <w:rPr>
        <w:lang w:val="en-US" w:eastAsia="en-US" w:bidi="en-US"/>
      </w:rPr>
    </w:lvl>
    <w:lvl w:ilvl="7" w:tplc="44F273A0">
      <w:numFmt w:val="bullet"/>
      <w:lvlText w:val="•"/>
      <w:lvlJc w:val="left"/>
      <w:pPr>
        <w:ind w:left="3925" w:hanging="257"/>
      </w:pPr>
      <w:rPr>
        <w:lang w:val="en-US" w:eastAsia="en-US" w:bidi="en-US"/>
      </w:rPr>
    </w:lvl>
    <w:lvl w:ilvl="8" w:tplc="1B8C33F0">
      <w:numFmt w:val="bullet"/>
      <w:lvlText w:val="•"/>
      <w:lvlJc w:val="left"/>
      <w:pPr>
        <w:ind w:left="4383" w:hanging="257"/>
      </w:pPr>
      <w:rPr>
        <w:lang w:val="en-US" w:eastAsia="en-US" w:bidi="en-US"/>
      </w:rPr>
    </w:lvl>
  </w:abstractNum>
  <w:abstractNum w:abstractNumId="13" w15:restartNumberingAfterBreak="0">
    <w:nsid w:val="321B729C"/>
    <w:multiLevelType w:val="hybridMultilevel"/>
    <w:tmpl w:val="2982AB36"/>
    <w:lvl w:ilvl="0" w:tplc="EC0ACAF6">
      <w:numFmt w:val="bullet"/>
      <w:lvlText w:val=""/>
      <w:lvlJc w:val="left"/>
      <w:pPr>
        <w:ind w:left="1571" w:hanging="362"/>
      </w:pPr>
      <w:rPr>
        <w:rFonts w:ascii="Symbol" w:eastAsia="Symbol" w:hAnsi="Symbol" w:cs="Symbol" w:hint="default"/>
        <w:w w:val="100"/>
        <w:sz w:val="26"/>
        <w:szCs w:val="26"/>
        <w:lang w:val="vi" w:eastAsia="en-US" w:bidi="ar-SA"/>
      </w:rPr>
    </w:lvl>
    <w:lvl w:ilvl="1" w:tplc="F6B8B5DE">
      <w:numFmt w:val="bullet"/>
      <w:lvlText w:val="•"/>
      <w:lvlJc w:val="left"/>
      <w:pPr>
        <w:ind w:left="2427" w:hanging="362"/>
      </w:pPr>
      <w:rPr>
        <w:rFonts w:hint="default"/>
        <w:lang w:val="vi" w:eastAsia="en-US" w:bidi="ar-SA"/>
      </w:rPr>
    </w:lvl>
    <w:lvl w:ilvl="2" w:tplc="77AEC040">
      <w:numFmt w:val="bullet"/>
      <w:lvlText w:val="•"/>
      <w:lvlJc w:val="left"/>
      <w:pPr>
        <w:ind w:left="3274" w:hanging="362"/>
      </w:pPr>
      <w:rPr>
        <w:rFonts w:hint="default"/>
        <w:lang w:val="vi" w:eastAsia="en-US" w:bidi="ar-SA"/>
      </w:rPr>
    </w:lvl>
    <w:lvl w:ilvl="3" w:tplc="E5E89786">
      <w:numFmt w:val="bullet"/>
      <w:lvlText w:val="•"/>
      <w:lvlJc w:val="left"/>
      <w:pPr>
        <w:ind w:left="4121" w:hanging="362"/>
      </w:pPr>
      <w:rPr>
        <w:rFonts w:hint="default"/>
        <w:lang w:val="vi" w:eastAsia="en-US" w:bidi="ar-SA"/>
      </w:rPr>
    </w:lvl>
    <w:lvl w:ilvl="4" w:tplc="611A793E">
      <w:numFmt w:val="bullet"/>
      <w:lvlText w:val="•"/>
      <w:lvlJc w:val="left"/>
      <w:pPr>
        <w:ind w:left="4968" w:hanging="362"/>
      </w:pPr>
      <w:rPr>
        <w:rFonts w:hint="default"/>
        <w:lang w:val="vi" w:eastAsia="en-US" w:bidi="ar-SA"/>
      </w:rPr>
    </w:lvl>
    <w:lvl w:ilvl="5" w:tplc="BA468AD0">
      <w:numFmt w:val="bullet"/>
      <w:lvlText w:val="•"/>
      <w:lvlJc w:val="left"/>
      <w:pPr>
        <w:ind w:left="5815" w:hanging="362"/>
      </w:pPr>
      <w:rPr>
        <w:rFonts w:hint="default"/>
        <w:lang w:val="vi" w:eastAsia="en-US" w:bidi="ar-SA"/>
      </w:rPr>
    </w:lvl>
    <w:lvl w:ilvl="6" w:tplc="CF1ACE38">
      <w:numFmt w:val="bullet"/>
      <w:lvlText w:val="•"/>
      <w:lvlJc w:val="left"/>
      <w:pPr>
        <w:ind w:left="6662" w:hanging="362"/>
      </w:pPr>
      <w:rPr>
        <w:rFonts w:hint="default"/>
        <w:lang w:val="vi" w:eastAsia="en-US" w:bidi="ar-SA"/>
      </w:rPr>
    </w:lvl>
    <w:lvl w:ilvl="7" w:tplc="E5D0FCB0">
      <w:numFmt w:val="bullet"/>
      <w:lvlText w:val="•"/>
      <w:lvlJc w:val="left"/>
      <w:pPr>
        <w:ind w:left="7509" w:hanging="362"/>
      </w:pPr>
      <w:rPr>
        <w:rFonts w:hint="default"/>
        <w:lang w:val="vi" w:eastAsia="en-US" w:bidi="ar-SA"/>
      </w:rPr>
    </w:lvl>
    <w:lvl w:ilvl="8" w:tplc="899CB5F2">
      <w:numFmt w:val="bullet"/>
      <w:lvlText w:val="•"/>
      <w:lvlJc w:val="left"/>
      <w:pPr>
        <w:ind w:left="8356" w:hanging="362"/>
      </w:pPr>
      <w:rPr>
        <w:rFonts w:hint="default"/>
        <w:lang w:val="vi" w:eastAsia="en-US" w:bidi="ar-SA"/>
      </w:rPr>
    </w:lvl>
  </w:abstractNum>
  <w:abstractNum w:abstractNumId="14" w15:restartNumberingAfterBreak="0">
    <w:nsid w:val="3B597B6A"/>
    <w:multiLevelType w:val="multilevel"/>
    <w:tmpl w:val="80B409BC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14E000F"/>
    <w:multiLevelType w:val="multilevel"/>
    <w:tmpl w:val="DED6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629F4"/>
    <w:multiLevelType w:val="multilevel"/>
    <w:tmpl w:val="82FEDA6C"/>
    <w:name w:val="STT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4B7535A"/>
    <w:multiLevelType w:val="hybridMultilevel"/>
    <w:tmpl w:val="B58E841E"/>
    <w:lvl w:ilvl="0" w:tplc="DE725A3E">
      <w:start w:val="1"/>
      <w:numFmt w:val="decimal"/>
      <w:lvlText w:val="%1."/>
      <w:lvlJc w:val="left"/>
      <w:pPr>
        <w:ind w:left="725" w:hanging="257"/>
      </w:pPr>
      <w:rPr>
        <w:rFonts w:ascii="Times New Roman" w:eastAsia="Times New Roman" w:hAnsi="Times New Roman" w:cs="Times New Roman" w:hint="default"/>
        <w:b/>
        <w:w w:val="99"/>
        <w:sz w:val="26"/>
        <w:szCs w:val="26"/>
        <w:lang w:val="en-US" w:eastAsia="en-US" w:bidi="en-US"/>
      </w:rPr>
    </w:lvl>
    <w:lvl w:ilvl="1" w:tplc="C7FA79D8">
      <w:numFmt w:val="bullet"/>
      <w:lvlText w:val="•"/>
      <w:lvlJc w:val="left"/>
      <w:pPr>
        <w:ind w:left="1177" w:hanging="257"/>
      </w:pPr>
      <w:rPr>
        <w:lang w:val="en-US" w:eastAsia="en-US" w:bidi="en-US"/>
      </w:rPr>
    </w:lvl>
    <w:lvl w:ilvl="2" w:tplc="B9F45982">
      <w:numFmt w:val="bullet"/>
      <w:lvlText w:val="•"/>
      <w:lvlJc w:val="left"/>
      <w:pPr>
        <w:ind w:left="1635" w:hanging="257"/>
      </w:pPr>
      <w:rPr>
        <w:lang w:val="en-US" w:eastAsia="en-US" w:bidi="en-US"/>
      </w:rPr>
    </w:lvl>
    <w:lvl w:ilvl="3" w:tplc="561280A4">
      <w:numFmt w:val="bullet"/>
      <w:lvlText w:val="•"/>
      <w:lvlJc w:val="left"/>
      <w:pPr>
        <w:ind w:left="2093" w:hanging="257"/>
      </w:pPr>
      <w:rPr>
        <w:lang w:val="en-US" w:eastAsia="en-US" w:bidi="en-US"/>
      </w:rPr>
    </w:lvl>
    <w:lvl w:ilvl="4" w:tplc="819A9196">
      <w:numFmt w:val="bullet"/>
      <w:lvlText w:val="•"/>
      <w:lvlJc w:val="left"/>
      <w:pPr>
        <w:ind w:left="2551" w:hanging="257"/>
      </w:pPr>
      <w:rPr>
        <w:lang w:val="en-US" w:eastAsia="en-US" w:bidi="en-US"/>
      </w:rPr>
    </w:lvl>
    <w:lvl w:ilvl="5" w:tplc="90BC1738">
      <w:numFmt w:val="bullet"/>
      <w:lvlText w:val="•"/>
      <w:lvlJc w:val="left"/>
      <w:pPr>
        <w:ind w:left="3009" w:hanging="257"/>
      </w:pPr>
      <w:rPr>
        <w:lang w:val="en-US" w:eastAsia="en-US" w:bidi="en-US"/>
      </w:rPr>
    </w:lvl>
    <w:lvl w:ilvl="6" w:tplc="36FE3E08">
      <w:numFmt w:val="bullet"/>
      <w:lvlText w:val="•"/>
      <w:lvlJc w:val="left"/>
      <w:pPr>
        <w:ind w:left="3467" w:hanging="257"/>
      </w:pPr>
      <w:rPr>
        <w:lang w:val="en-US" w:eastAsia="en-US" w:bidi="en-US"/>
      </w:rPr>
    </w:lvl>
    <w:lvl w:ilvl="7" w:tplc="44F273A0">
      <w:numFmt w:val="bullet"/>
      <w:lvlText w:val="•"/>
      <w:lvlJc w:val="left"/>
      <w:pPr>
        <w:ind w:left="3925" w:hanging="257"/>
      </w:pPr>
      <w:rPr>
        <w:lang w:val="en-US" w:eastAsia="en-US" w:bidi="en-US"/>
      </w:rPr>
    </w:lvl>
    <w:lvl w:ilvl="8" w:tplc="1B8C33F0">
      <w:numFmt w:val="bullet"/>
      <w:lvlText w:val="•"/>
      <w:lvlJc w:val="left"/>
      <w:pPr>
        <w:ind w:left="4383" w:hanging="257"/>
      </w:pPr>
      <w:rPr>
        <w:lang w:val="en-US" w:eastAsia="en-US" w:bidi="en-US"/>
      </w:rPr>
    </w:lvl>
  </w:abstractNum>
  <w:abstractNum w:abstractNumId="18" w15:restartNumberingAfterBreak="0">
    <w:nsid w:val="467A09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637CCF"/>
    <w:multiLevelType w:val="hybridMultilevel"/>
    <w:tmpl w:val="CE1CA4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236744"/>
    <w:multiLevelType w:val="hybridMultilevel"/>
    <w:tmpl w:val="B58E841E"/>
    <w:lvl w:ilvl="0" w:tplc="DE725A3E">
      <w:start w:val="1"/>
      <w:numFmt w:val="decimal"/>
      <w:lvlText w:val="%1."/>
      <w:lvlJc w:val="left"/>
      <w:pPr>
        <w:ind w:left="725" w:hanging="257"/>
      </w:pPr>
      <w:rPr>
        <w:rFonts w:ascii="Times New Roman" w:eastAsia="Times New Roman" w:hAnsi="Times New Roman" w:cs="Times New Roman" w:hint="default"/>
        <w:b/>
        <w:w w:val="99"/>
        <w:sz w:val="26"/>
        <w:szCs w:val="26"/>
        <w:lang w:val="en-US" w:eastAsia="en-US" w:bidi="en-US"/>
      </w:rPr>
    </w:lvl>
    <w:lvl w:ilvl="1" w:tplc="C7FA79D8">
      <w:numFmt w:val="bullet"/>
      <w:lvlText w:val="•"/>
      <w:lvlJc w:val="left"/>
      <w:pPr>
        <w:ind w:left="1177" w:hanging="257"/>
      </w:pPr>
      <w:rPr>
        <w:lang w:val="en-US" w:eastAsia="en-US" w:bidi="en-US"/>
      </w:rPr>
    </w:lvl>
    <w:lvl w:ilvl="2" w:tplc="B9F45982">
      <w:numFmt w:val="bullet"/>
      <w:lvlText w:val="•"/>
      <w:lvlJc w:val="left"/>
      <w:pPr>
        <w:ind w:left="1635" w:hanging="257"/>
      </w:pPr>
      <w:rPr>
        <w:lang w:val="en-US" w:eastAsia="en-US" w:bidi="en-US"/>
      </w:rPr>
    </w:lvl>
    <w:lvl w:ilvl="3" w:tplc="561280A4">
      <w:numFmt w:val="bullet"/>
      <w:lvlText w:val="•"/>
      <w:lvlJc w:val="left"/>
      <w:pPr>
        <w:ind w:left="2093" w:hanging="257"/>
      </w:pPr>
      <w:rPr>
        <w:lang w:val="en-US" w:eastAsia="en-US" w:bidi="en-US"/>
      </w:rPr>
    </w:lvl>
    <w:lvl w:ilvl="4" w:tplc="819A9196">
      <w:numFmt w:val="bullet"/>
      <w:lvlText w:val="•"/>
      <w:lvlJc w:val="left"/>
      <w:pPr>
        <w:ind w:left="2551" w:hanging="257"/>
      </w:pPr>
      <w:rPr>
        <w:lang w:val="en-US" w:eastAsia="en-US" w:bidi="en-US"/>
      </w:rPr>
    </w:lvl>
    <w:lvl w:ilvl="5" w:tplc="90BC1738">
      <w:numFmt w:val="bullet"/>
      <w:lvlText w:val="•"/>
      <w:lvlJc w:val="left"/>
      <w:pPr>
        <w:ind w:left="3009" w:hanging="257"/>
      </w:pPr>
      <w:rPr>
        <w:lang w:val="en-US" w:eastAsia="en-US" w:bidi="en-US"/>
      </w:rPr>
    </w:lvl>
    <w:lvl w:ilvl="6" w:tplc="36FE3E08">
      <w:numFmt w:val="bullet"/>
      <w:lvlText w:val="•"/>
      <w:lvlJc w:val="left"/>
      <w:pPr>
        <w:ind w:left="3467" w:hanging="257"/>
      </w:pPr>
      <w:rPr>
        <w:lang w:val="en-US" w:eastAsia="en-US" w:bidi="en-US"/>
      </w:rPr>
    </w:lvl>
    <w:lvl w:ilvl="7" w:tplc="44F273A0">
      <w:numFmt w:val="bullet"/>
      <w:lvlText w:val="•"/>
      <w:lvlJc w:val="left"/>
      <w:pPr>
        <w:ind w:left="3925" w:hanging="257"/>
      </w:pPr>
      <w:rPr>
        <w:lang w:val="en-US" w:eastAsia="en-US" w:bidi="en-US"/>
      </w:rPr>
    </w:lvl>
    <w:lvl w:ilvl="8" w:tplc="1B8C33F0">
      <w:numFmt w:val="bullet"/>
      <w:lvlText w:val="•"/>
      <w:lvlJc w:val="left"/>
      <w:pPr>
        <w:ind w:left="4383" w:hanging="257"/>
      </w:pPr>
      <w:rPr>
        <w:lang w:val="en-US" w:eastAsia="en-US" w:bidi="en-US"/>
      </w:rPr>
    </w:lvl>
  </w:abstractNum>
  <w:abstractNum w:abstractNumId="21" w15:restartNumberingAfterBreak="0">
    <w:nsid w:val="4E317A7D"/>
    <w:multiLevelType w:val="hybridMultilevel"/>
    <w:tmpl w:val="C09EE6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2D5698"/>
    <w:multiLevelType w:val="multilevel"/>
    <w:tmpl w:val="82FEDA6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06014E3"/>
    <w:multiLevelType w:val="hybridMultilevel"/>
    <w:tmpl w:val="0E08A64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EC2438"/>
    <w:multiLevelType w:val="multilevel"/>
    <w:tmpl w:val="85A0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9564D"/>
    <w:multiLevelType w:val="hybridMultilevel"/>
    <w:tmpl w:val="7F8823C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A8704E4"/>
    <w:multiLevelType w:val="multilevel"/>
    <w:tmpl w:val="C070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7410B6"/>
    <w:multiLevelType w:val="hybridMultilevel"/>
    <w:tmpl w:val="951279BC"/>
    <w:lvl w:ilvl="0" w:tplc="A1EED46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1B2196D"/>
    <w:multiLevelType w:val="multilevel"/>
    <w:tmpl w:val="8D2C6C84"/>
    <w:numStyleLink w:val="nhsmc"/>
  </w:abstractNum>
  <w:abstractNum w:abstractNumId="29" w15:restartNumberingAfterBreak="0">
    <w:nsid w:val="726675F7"/>
    <w:multiLevelType w:val="hybridMultilevel"/>
    <w:tmpl w:val="C610F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C70519"/>
    <w:multiLevelType w:val="multilevel"/>
    <w:tmpl w:val="8B80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C20DE9"/>
    <w:multiLevelType w:val="multilevel"/>
    <w:tmpl w:val="F2D09C8C"/>
    <w:lvl w:ilvl="0">
      <w:start w:val="1"/>
      <w:numFmt w:val="decimal"/>
      <w:suff w:val="space"/>
      <w:lvlText w:val="Chương 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01" w:hanging="28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2" w15:restartNumberingAfterBreak="0">
    <w:nsid w:val="7CCE364E"/>
    <w:multiLevelType w:val="hybridMultilevel"/>
    <w:tmpl w:val="32A653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6"/>
  </w:num>
  <w:num w:numId="4">
    <w:abstractNumId w:val="0"/>
  </w:num>
  <w:num w:numId="5">
    <w:abstractNumId w:val="28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ind w:left="992" w:hanging="28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>
    <w:abstractNumId w:val="8"/>
  </w:num>
  <w:num w:numId="7">
    <w:abstractNumId w:val="10"/>
  </w:num>
  <w:num w:numId="8">
    <w:abstractNumId w:val="15"/>
  </w:num>
  <w:num w:numId="9">
    <w:abstractNumId w:val="24"/>
  </w:num>
  <w:num w:numId="10">
    <w:abstractNumId w:val="7"/>
  </w:num>
  <w:num w:numId="11">
    <w:abstractNumId w:val="21"/>
  </w:num>
  <w:num w:numId="12">
    <w:abstractNumId w:val="23"/>
  </w:num>
  <w:num w:numId="13">
    <w:abstractNumId w:val="1"/>
  </w:num>
  <w:num w:numId="14">
    <w:abstractNumId w:val="3"/>
  </w:num>
  <w:num w:numId="15">
    <w:abstractNumId w:val="27"/>
  </w:num>
  <w:num w:numId="16">
    <w:abstractNumId w:val="30"/>
  </w:num>
  <w:num w:numId="17">
    <w:abstractNumId w:val="26"/>
  </w:num>
  <w:num w:numId="18">
    <w:abstractNumId w:val="25"/>
  </w:num>
  <w:num w:numId="1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7"/>
  </w:num>
  <w:num w:numId="21">
    <w:abstractNumId w:val="20"/>
  </w:num>
  <w:num w:numId="22">
    <w:abstractNumId w:val="5"/>
  </w:num>
  <w:num w:numId="23">
    <w:abstractNumId w:val="9"/>
  </w:num>
  <w:num w:numId="24">
    <w:abstractNumId w:val="2"/>
  </w:num>
  <w:num w:numId="25">
    <w:abstractNumId w:val="11"/>
  </w:num>
  <w:num w:numId="26">
    <w:abstractNumId w:val="12"/>
  </w:num>
  <w:num w:numId="27">
    <w:abstractNumId w:val="28"/>
    <w:lvlOverride w:ilvl="0">
      <w:startOverride w:val="1"/>
      <w:lvl w:ilvl="0">
        <w:start w:val="1"/>
        <w:numFmt w:val="decimal"/>
        <w:pStyle w:val="Heading1"/>
        <w:suff w:val="space"/>
        <w:lvlText w:val="Chương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Heading4"/>
        <w:lvlText w:val="%4)"/>
        <w:lvlJc w:val="left"/>
        <w:pPr>
          <w:ind w:left="992" w:hanging="283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8">
    <w:abstractNumId w:val="29"/>
  </w:num>
  <w:num w:numId="29">
    <w:abstractNumId w:val="19"/>
  </w:num>
  <w:num w:numId="30">
    <w:abstractNumId w:val="31"/>
  </w:num>
  <w:num w:numId="31">
    <w:abstractNumId w:val="18"/>
  </w:num>
  <w:num w:numId="32">
    <w:abstractNumId w:val="4"/>
  </w:num>
  <w:num w:numId="33">
    <w:abstractNumId w:val="13"/>
  </w:num>
  <w:num w:numId="34">
    <w:abstractNumId w:val="32"/>
  </w:num>
  <w:num w:numId="35">
    <w:abstractNumId w:val="28"/>
    <w:lvlOverride w:ilvl="0">
      <w:startOverride w:val="1"/>
      <w:lvl w:ilvl="0">
        <w:start w:val="1"/>
        <w:numFmt w:val="decimal"/>
        <w:pStyle w:val="Heading1"/>
        <w:suff w:val="space"/>
        <w:lvlText w:val="Chương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Heading4"/>
        <w:lvlText w:val="%4)"/>
        <w:lvlJc w:val="left"/>
        <w:pPr>
          <w:ind w:left="992" w:hanging="283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05"/>
    <w:rsid w:val="00004854"/>
    <w:rsid w:val="00007873"/>
    <w:rsid w:val="000124E6"/>
    <w:rsid w:val="00021667"/>
    <w:rsid w:val="00021933"/>
    <w:rsid w:val="00023DA9"/>
    <w:rsid w:val="0002678D"/>
    <w:rsid w:val="000279D9"/>
    <w:rsid w:val="000329C5"/>
    <w:rsid w:val="00040041"/>
    <w:rsid w:val="000409A5"/>
    <w:rsid w:val="00042B9C"/>
    <w:rsid w:val="0004733C"/>
    <w:rsid w:val="00050832"/>
    <w:rsid w:val="0005167A"/>
    <w:rsid w:val="000530E3"/>
    <w:rsid w:val="000541A0"/>
    <w:rsid w:val="00055022"/>
    <w:rsid w:val="00055BB0"/>
    <w:rsid w:val="00060D29"/>
    <w:rsid w:val="00063352"/>
    <w:rsid w:val="0006459D"/>
    <w:rsid w:val="00066D2A"/>
    <w:rsid w:val="00067482"/>
    <w:rsid w:val="0007209F"/>
    <w:rsid w:val="000747F9"/>
    <w:rsid w:val="00091104"/>
    <w:rsid w:val="000A07D0"/>
    <w:rsid w:val="000A08A5"/>
    <w:rsid w:val="000A3323"/>
    <w:rsid w:val="000A48A7"/>
    <w:rsid w:val="000A4AF2"/>
    <w:rsid w:val="000B17C7"/>
    <w:rsid w:val="000B2D72"/>
    <w:rsid w:val="000B46DF"/>
    <w:rsid w:val="000B69DC"/>
    <w:rsid w:val="000B7A28"/>
    <w:rsid w:val="000C1EBE"/>
    <w:rsid w:val="000D2567"/>
    <w:rsid w:val="000E0E03"/>
    <w:rsid w:val="000E0FE2"/>
    <w:rsid w:val="000E626D"/>
    <w:rsid w:val="000E71DF"/>
    <w:rsid w:val="000F0A9A"/>
    <w:rsid w:val="000F6797"/>
    <w:rsid w:val="00100487"/>
    <w:rsid w:val="0010098F"/>
    <w:rsid w:val="001050D5"/>
    <w:rsid w:val="001068C6"/>
    <w:rsid w:val="0010749B"/>
    <w:rsid w:val="00116F79"/>
    <w:rsid w:val="00121B8D"/>
    <w:rsid w:val="001316E8"/>
    <w:rsid w:val="0013587C"/>
    <w:rsid w:val="001378D3"/>
    <w:rsid w:val="00137E40"/>
    <w:rsid w:val="00146B22"/>
    <w:rsid w:val="00147308"/>
    <w:rsid w:val="00147318"/>
    <w:rsid w:val="00150719"/>
    <w:rsid w:val="00151A15"/>
    <w:rsid w:val="00153D89"/>
    <w:rsid w:val="00156012"/>
    <w:rsid w:val="00156403"/>
    <w:rsid w:val="00156571"/>
    <w:rsid w:val="00162B14"/>
    <w:rsid w:val="001651ED"/>
    <w:rsid w:val="00166FB8"/>
    <w:rsid w:val="0017204F"/>
    <w:rsid w:val="00172C43"/>
    <w:rsid w:val="00175AC5"/>
    <w:rsid w:val="001811F1"/>
    <w:rsid w:val="00182799"/>
    <w:rsid w:val="00196B35"/>
    <w:rsid w:val="001B086F"/>
    <w:rsid w:val="001B0900"/>
    <w:rsid w:val="001B17BC"/>
    <w:rsid w:val="001B1958"/>
    <w:rsid w:val="001C12CD"/>
    <w:rsid w:val="001C19FA"/>
    <w:rsid w:val="001C2E51"/>
    <w:rsid w:val="001C36A6"/>
    <w:rsid w:val="001C6406"/>
    <w:rsid w:val="001D1088"/>
    <w:rsid w:val="001D6658"/>
    <w:rsid w:val="001D6C7B"/>
    <w:rsid w:val="001D7755"/>
    <w:rsid w:val="001E1149"/>
    <w:rsid w:val="001E368E"/>
    <w:rsid w:val="001E3BEF"/>
    <w:rsid w:val="001E41B2"/>
    <w:rsid w:val="001E5C0F"/>
    <w:rsid w:val="001E6917"/>
    <w:rsid w:val="001F5085"/>
    <w:rsid w:val="001F5F8C"/>
    <w:rsid w:val="00200A6E"/>
    <w:rsid w:val="002012F8"/>
    <w:rsid w:val="00206673"/>
    <w:rsid w:val="0020711E"/>
    <w:rsid w:val="002071CC"/>
    <w:rsid w:val="00207F91"/>
    <w:rsid w:val="00207FD7"/>
    <w:rsid w:val="0021094B"/>
    <w:rsid w:val="00212CCD"/>
    <w:rsid w:val="00214156"/>
    <w:rsid w:val="0021525E"/>
    <w:rsid w:val="0021571A"/>
    <w:rsid w:val="00233CB0"/>
    <w:rsid w:val="00234121"/>
    <w:rsid w:val="002349F3"/>
    <w:rsid w:val="00237373"/>
    <w:rsid w:val="0023799F"/>
    <w:rsid w:val="002401B4"/>
    <w:rsid w:val="00244AEB"/>
    <w:rsid w:val="002543BA"/>
    <w:rsid w:val="002609EC"/>
    <w:rsid w:val="00260CDD"/>
    <w:rsid w:val="002632F4"/>
    <w:rsid w:val="00270A49"/>
    <w:rsid w:val="00272125"/>
    <w:rsid w:val="00274A01"/>
    <w:rsid w:val="00276FB0"/>
    <w:rsid w:val="00277AE4"/>
    <w:rsid w:val="002822D3"/>
    <w:rsid w:val="00284877"/>
    <w:rsid w:val="0028781C"/>
    <w:rsid w:val="002B15D1"/>
    <w:rsid w:val="002B24C9"/>
    <w:rsid w:val="002B3D7C"/>
    <w:rsid w:val="002B4BA8"/>
    <w:rsid w:val="002D050D"/>
    <w:rsid w:val="002D644D"/>
    <w:rsid w:val="002E1CD6"/>
    <w:rsid w:val="002E2B98"/>
    <w:rsid w:val="002F0917"/>
    <w:rsid w:val="002F331A"/>
    <w:rsid w:val="002F4187"/>
    <w:rsid w:val="002F634A"/>
    <w:rsid w:val="002F6875"/>
    <w:rsid w:val="003171E5"/>
    <w:rsid w:val="003248C2"/>
    <w:rsid w:val="00332953"/>
    <w:rsid w:val="00340958"/>
    <w:rsid w:val="00340E7F"/>
    <w:rsid w:val="003443CF"/>
    <w:rsid w:val="003465E8"/>
    <w:rsid w:val="00346A05"/>
    <w:rsid w:val="00346DDA"/>
    <w:rsid w:val="00347A39"/>
    <w:rsid w:val="00350C5B"/>
    <w:rsid w:val="00352507"/>
    <w:rsid w:val="00360762"/>
    <w:rsid w:val="00363243"/>
    <w:rsid w:val="00363C76"/>
    <w:rsid w:val="003661EB"/>
    <w:rsid w:val="00367596"/>
    <w:rsid w:val="003728A0"/>
    <w:rsid w:val="00374620"/>
    <w:rsid w:val="00375F33"/>
    <w:rsid w:val="00376FFF"/>
    <w:rsid w:val="0037703C"/>
    <w:rsid w:val="003800EB"/>
    <w:rsid w:val="00384439"/>
    <w:rsid w:val="00384697"/>
    <w:rsid w:val="003859FA"/>
    <w:rsid w:val="003909EC"/>
    <w:rsid w:val="003940E1"/>
    <w:rsid w:val="00394EA6"/>
    <w:rsid w:val="00395936"/>
    <w:rsid w:val="0039664A"/>
    <w:rsid w:val="00396BB3"/>
    <w:rsid w:val="003A2038"/>
    <w:rsid w:val="003B0621"/>
    <w:rsid w:val="003B349C"/>
    <w:rsid w:val="003B349E"/>
    <w:rsid w:val="003B51F8"/>
    <w:rsid w:val="003C137E"/>
    <w:rsid w:val="003C1B43"/>
    <w:rsid w:val="003C3198"/>
    <w:rsid w:val="003C3842"/>
    <w:rsid w:val="003C423A"/>
    <w:rsid w:val="003C5700"/>
    <w:rsid w:val="003C59D4"/>
    <w:rsid w:val="003C5A0A"/>
    <w:rsid w:val="003D564B"/>
    <w:rsid w:val="003D6522"/>
    <w:rsid w:val="003D71DE"/>
    <w:rsid w:val="003E1EB4"/>
    <w:rsid w:val="003E3155"/>
    <w:rsid w:val="003E39CC"/>
    <w:rsid w:val="003E6B40"/>
    <w:rsid w:val="003E6BC9"/>
    <w:rsid w:val="003E715D"/>
    <w:rsid w:val="003F1053"/>
    <w:rsid w:val="003F10EE"/>
    <w:rsid w:val="003F1C09"/>
    <w:rsid w:val="003F63CD"/>
    <w:rsid w:val="00400C8A"/>
    <w:rsid w:val="00402269"/>
    <w:rsid w:val="0040322A"/>
    <w:rsid w:val="00406F24"/>
    <w:rsid w:val="004132F7"/>
    <w:rsid w:val="0041425C"/>
    <w:rsid w:val="00416B0E"/>
    <w:rsid w:val="00417EB6"/>
    <w:rsid w:val="00422A8C"/>
    <w:rsid w:val="0042433D"/>
    <w:rsid w:val="00425B4B"/>
    <w:rsid w:val="00427D9C"/>
    <w:rsid w:val="004428B1"/>
    <w:rsid w:val="0044586C"/>
    <w:rsid w:val="0044589A"/>
    <w:rsid w:val="00445A4C"/>
    <w:rsid w:val="00446788"/>
    <w:rsid w:val="004477A5"/>
    <w:rsid w:val="00450DDF"/>
    <w:rsid w:val="00450FE1"/>
    <w:rsid w:val="00452950"/>
    <w:rsid w:val="00456651"/>
    <w:rsid w:val="00460B87"/>
    <w:rsid w:val="00463CF0"/>
    <w:rsid w:val="00463DCB"/>
    <w:rsid w:val="004649AC"/>
    <w:rsid w:val="0046531B"/>
    <w:rsid w:val="00470068"/>
    <w:rsid w:val="00470D61"/>
    <w:rsid w:val="00470FB1"/>
    <w:rsid w:val="004713D7"/>
    <w:rsid w:val="004728A0"/>
    <w:rsid w:val="0047302F"/>
    <w:rsid w:val="00473279"/>
    <w:rsid w:val="004745DF"/>
    <w:rsid w:val="00475383"/>
    <w:rsid w:val="004763F6"/>
    <w:rsid w:val="00476631"/>
    <w:rsid w:val="00481308"/>
    <w:rsid w:val="00482229"/>
    <w:rsid w:val="00483DCD"/>
    <w:rsid w:val="004844A1"/>
    <w:rsid w:val="00484990"/>
    <w:rsid w:val="00485830"/>
    <w:rsid w:val="004863B7"/>
    <w:rsid w:val="00487054"/>
    <w:rsid w:val="00487D9E"/>
    <w:rsid w:val="00492FD3"/>
    <w:rsid w:val="00497954"/>
    <w:rsid w:val="004A5F7F"/>
    <w:rsid w:val="004A6E8D"/>
    <w:rsid w:val="004A7721"/>
    <w:rsid w:val="004B0783"/>
    <w:rsid w:val="004B4F1C"/>
    <w:rsid w:val="004B55EF"/>
    <w:rsid w:val="004B65F2"/>
    <w:rsid w:val="004D0DB9"/>
    <w:rsid w:val="004D1C48"/>
    <w:rsid w:val="004E2B94"/>
    <w:rsid w:val="004F6560"/>
    <w:rsid w:val="00500D26"/>
    <w:rsid w:val="0050101A"/>
    <w:rsid w:val="00501F9E"/>
    <w:rsid w:val="00506232"/>
    <w:rsid w:val="0050646A"/>
    <w:rsid w:val="00506E6D"/>
    <w:rsid w:val="00507662"/>
    <w:rsid w:val="00510047"/>
    <w:rsid w:val="00510D67"/>
    <w:rsid w:val="0051452F"/>
    <w:rsid w:val="00514CC1"/>
    <w:rsid w:val="00516476"/>
    <w:rsid w:val="0051774B"/>
    <w:rsid w:val="00524B48"/>
    <w:rsid w:val="005308F9"/>
    <w:rsid w:val="00541C48"/>
    <w:rsid w:val="005445F1"/>
    <w:rsid w:val="00546763"/>
    <w:rsid w:val="00550FA5"/>
    <w:rsid w:val="00560F1C"/>
    <w:rsid w:val="00561D7E"/>
    <w:rsid w:val="00562DA7"/>
    <w:rsid w:val="00567C2F"/>
    <w:rsid w:val="00567CD5"/>
    <w:rsid w:val="005715B6"/>
    <w:rsid w:val="00572200"/>
    <w:rsid w:val="00572444"/>
    <w:rsid w:val="005735EF"/>
    <w:rsid w:val="00574AF6"/>
    <w:rsid w:val="00575D3E"/>
    <w:rsid w:val="00576D97"/>
    <w:rsid w:val="00576DB8"/>
    <w:rsid w:val="00583AED"/>
    <w:rsid w:val="00583DD7"/>
    <w:rsid w:val="00587747"/>
    <w:rsid w:val="00590BE8"/>
    <w:rsid w:val="00594A7B"/>
    <w:rsid w:val="005A02EA"/>
    <w:rsid w:val="005A5817"/>
    <w:rsid w:val="005A6296"/>
    <w:rsid w:val="005A6BEF"/>
    <w:rsid w:val="005B0161"/>
    <w:rsid w:val="005B1AF3"/>
    <w:rsid w:val="005B2CD4"/>
    <w:rsid w:val="005B412E"/>
    <w:rsid w:val="005C20C5"/>
    <w:rsid w:val="005C2CE0"/>
    <w:rsid w:val="005C5B1B"/>
    <w:rsid w:val="005C610B"/>
    <w:rsid w:val="005D1B1D"/>
    <w:rsid w:val="005D214F"/>
    <w:rsid w:val="005D5226"/>
    <w:rsid w:val="005E152B"/>
    <w:rsid w:val="005E2AD0"/>
    <w:rsid w:val="005E4308"/>
    <w:rsid w:val="005F260F"/>
    <w:rsid w:val="005F3905"/>
    <w:rsid w:val="005F3B4C"/>
    <w:rsid w:val="005F5F57"/>
    <w:rsid w:val="005F7E94"/>
    <w:rsid w:val="00603FDC"/>
    <w:rsid w:val="00604F74"/>
    <w:rsid w:val="0060571F"/>
    <w:rsid w:val="00605FBA"/>
    <w:rsid w:val="0060632E"/>
    <w:rsid w:val="00612A70"/>
    <w:rsid w:val="00615CFC"/>
    <w:rsid w:val="006163A4"/>
    <w:rsid w:val="00616E8C"/>
    <w:rsid w:val="00617F01"/>
    <w:rsid w:val="00620397"/>
    <w:rsid w:val="00623113"/>
    <w:rsid w:val="0062356D"/>
    <w:rsid w:val="00625521"/>
    <w:rsid w:val="00626B0D"/>
    <w:rsid w:val="00626FF6"/>
    <w:rsid w:val="006315E2"/>
    <w:rsid w:val="00635B59"/>
    <w:rsid w:val="00636176"/>
    <w:rsid w:val="00636AEC"/>
    <w:rsid w:val="00636B6F"/>
    <w:rsid w:val="00640FE4"/>
    <w:rsid w:val="00641970"/>
    <w:rsid w:val="006420D2"/>
    <w:rsid w:val="00642DF2"/>
    <w:rsid w:val="00643333"/>
    <w:rsid w:val="00651433"/>
    <w:rsid w:val="00655776"/>
    <w:rsid w:val="00660348"/>
    <w:rsid w:val="00661B5A"/>
    <w:rsid w:val="006634EC"/>
    <w:rsid w:val="00667A78"/>
    <w:rsid w:val="00667C23"/>
    <w:rsid w:val="00673934"/>
    <w:rsid w:val="00680626"/>
    <w:rsid w:val="00687127"/>
    <w:rsid w:val="00691553"/>
    <w:rsid w:val="00691DA6"/>
    <w:rsid w:val="0069301A"/>
    <w:rsid w:val="0069756A"/>
    <w:rsid w:val="006978DC"/>
    <w:rsid w:val="006A0CFC"/>
    <w:rsid w:val="006A11CE"/>
    <w:rsid w:val="006A1C0B"/>
    <w:rsid w:val="006A79A3"/>
    <w:rsid w:val="006B1E45"/>
    <w:rsid w:val="006C19F9"/>
    <w:rsid w:val="006C1B4D"/>
    <w:rsid w:val="006C45EF"/>
    <w:rsid w:val="006C613C"/>
    <w:rsid w:val="006E44C5"/>
    <w:rsid w:val="006E6293"/>
    <w:rsid w:val="006E7695"/>
    <w:rsid w:val="006F1E0D"/>
    <w:rsid w:val="006F2098"/>
    <w:rsid w:val="006F35FD"/>
    <w:rsid w:val="006F37E3"/>
    <w:rsid w:val="006F3C68"/>
    <w:rsid w:val="006F4CBE"/>
    <w:rsid w:val="006F58B7"/>
    <w:rsid w:val="006F6AF6"/>
    <w:rsid w:val="007019FB"/>
    <w:rsid w:val="00702A82"/>
    <w:rsid w:val="0070373B"/>
    <w:rsid w:val="0070545A"/>
    <w:rsid w:val="00705AEB"/>
    <w:rsid w:val="0070698B"/>
    <w:rsid w:val="00710F69"/>
    <w:rsid w:val="00711603"/>
    <w:rsid w:val="007123DC"/>
    <w:rsid w:val="00714161"/>
    <w:rsid w:val="00717E32"/>
    <w:rsid w:val="00723207"/>
    <w:rsid w:val="00723497"/>
    <w:rsid w:val="007255B6"/>
    <w:rsid w:val="007314CA"/>
    <w:rsid w:val="00733F26"/>
    <w:rsid w:val="007360B6"/>
    <w:rsid w:val="007361B2"/>
    <w:rsid w:val="007377E2"/>
    <w:rsid w:val="00737CE6"/>
    <w:rsid w:val="007409D8"/>
    <w:rsid w:val="00750003"/>
    <w:rsid w:val="00751194"/>
    <w:rsid w:val="0075512F"/>
    <w:rsid w:val="00755C41"/>
    <w:rsid w:val="007600F6"/>
    <w:rsid w:val="00762B97"/>
    <w:rsid w:val="007659AC"/>
    <w:rsid w:val="00770392"/>
    <w:rsid w:val="00774367"/>
    <w:rsid w:val="00775421"/>
    <w:rsid w:val="00781E5F"/>
    <w:rsid w:val="00784AD7"/>
    <w:rsid w:val="0079138F"/>
    <w:rsid w:val="00795D55"/>
    <w:rsid w:val="007A07DE"/>
    <w:rsid w:val="007A3BA1"/>
    <w:rsid w:val="007A43A0"/>
    <w:rsid w:val="007A71E3"/>
    <w:rsid w:val="007A7E28"/>
    <w:rsid w:val="007B0A27"/>
    <w:rsid w:val="007B1DA3"/>
    <w:rsid w:val="007C0D4D"/>
    <w:rsid w:val="007C5FDF"/>
    <w:rsid w:val="007D1AE1"/>
    <w:rsid w:val="007D27FD"/>
    <w:rsid w:val="007D4002"/>
    <w:rsid w:val="007D553E"/>
    <w:rsid w:val="007E14CE"/>
    <w:rsid w:val="007E2195"/>
    <w:rsid w:val="007E45C1"/>
    <w:rsid w:val="007E7207"/>
    <w:rsid w:val="007F179C"/>
    <w:rsid w:val="007F2B96"/>
    <w:rsid w:val="007F3F17"/>
    <w:rsid w:val="008019A0"/>
    <w:rsid w:val="00801ED2"/>
    <w:rsid w:val="00802A29"/>
    <w:rsid w:val="00803589"/>
    <w:rsid w:val="00806986"/>
    <w:rsid w:val="00807908"/>
    <w:rsid w:val="00812459"/>
    <w:rsid w:val="008143F9"/>
    <w:rsid w:val="00816E46"/>
    <w:rsid w:val="00820A81"/>
    <w:rsid w:val="00821CAF"/>
    <w:rsid w:val="008226BA"/>
    <w:rsid w:val="00823663"/>
    <w:rsid w:val="00824C9D"/>
    <w:rsid w:val="0082566F"/>
    <w:rsid w:val="008322BD"/>
    <w:rsid w:val="0084089C"/>
    <w:rsid w:val="0084104A"/>
    <w:rsid w:val="00844BD7"/>
    <w:rsid w:val="008453D5"/>
    <w:rsid w:val="008514D6"/>
    <w:rsid w:val="00854DD6"/>
    <w:rsid w:val="00856C82"/>
    <w:rsid w:val="00856E28"/>
    <w:rsid w:val="00860072"/>
    <w:rsid w:val="00860417"/>
    <w:rsid w:val="008615CC"/>
    <w:rsid w:val="00864E34"/>
    <w:rsid w:val="008653B3"/>
    <w:rsid w:val="00875EB9"/>
    <w:rsid w:val="0088000E"/>
    <w:rsid w:val="00883A75"/>
    <w:rsid w:val="00885222"/>
    <w:rsid w:val="0088791C"/>
    <w:rsid w:val="008A0C1B"/>
    <w:rsid w:val="008A2140"/>
    <w:rsid w:val="008A3824"/>
    <w:rsid w:val="008A3D7D"/>
    <w:rsid w:val="008A501E"/>
    <w:rsid w:val="008A6323"/>
    <w:rsid w:val="008B050E"/>
    <w:rsid w:val="008B0EA4"/>
    <w:rsid w:val="008B1CE5"/>
    <w:rsid w:val="008B33BF"/>
    <w:rsid w:val="008B357D"/>
    <w:rsid w:val="008B78C6"/>
    <w:rsid w:val="008D26F3"/>
    <w:rsid w:val="008D3DB1"/>
    <w:rsid w:val="008D77E1"/>
    <w:rsid w:val="008E099D"/>
    <w:rsid w:val="008E2504"/>
    <w:rsid w:val="008F00B0"/>
    <w:rsid w:val="008F136D"/>
    <w:rsid w:val="008F4868"/>
    <w:rsid w:val="008F659E"/>
    <w:rsid w:val="008F6A90"/>
    <w:rsid w:val="008F793D"/>
    <w:rsid w:val="009044C4"/>
    <w:rsid w:val="009076DB"/>
    <w:rsid w:val="0091556D"/>
    <w:rsid w:val="0091636D"/>
    <w:rsid w:val="00917E94"/>
    <w:rsid w:val="00921709"/>
    <w:rsid w:val="00922058"/>
    <w:rsid w:val="0092256C"/>
    <w:rsid w:val="00924C1D"/>
    <w:rsid w:val="00925761"/>
    <w:rsid w:val="0093388E"/>
    <w:rsid w:val="00937890"/>
    <w:rsid w:val="00937F83"/>
    <w:rsid w:val="00941D1B"/>
    <w:rsid w:val="00941F28"/>
    <w:rsid w:val="00942FFA"/>
    <w:rsid w:val="009438C9"/>
    <w:rsid w:val="009446B5"/>
    <w:rsid w:val="009447E5"/>
    <w:rsid w:val="00951F22"/>
    <w:rsid w:val="00952EDE"/>
    <w:rsid w:val="009549A8"/>
    <w:rsid w:val="00957504"/>
    <w:rsid w:val="00957826"/>
    <w:rsid w:val="00957E37"/>
    <w:rsid w:val="009605BB"/>
    <w:rsid w:val="0096421D"/>
    <w:rsid w:val="0096788F"/>
    <w:rsid w:val="009709A5"/>
    <w:rsid w:val="00971675"/>
    <w:rsid w:val="00974765"/>
    <w:rsid w:val="009769E4"/>
    <w:rsid w:val="009808CD"/>
    <w:rsid w:val="00983417"/>
    <w:rsid w:val="00984CF9"/>
    <w:rsid w:val="00984D71"/>
    <w:rsid w:val="00985BCC"/>
    <w:rsid w:val="00987E13"/>
    <w:rsid w:val="009915A8"/>
    <w:rsid w:val="00992D48"/>
    <w:rsid w:val="0099313B"/>
    <w:rsid w:val="00996166"/>
    <w:rsid w:val="009A1011"/>
    <w:rsid w:val="009A517E"/>
    <w:rsid w:val="009A5CBF"/>
    <w:rsid w:val="009B28A9"/>
    <w:rsid w:val="009C1E8C"/>
    <w:rsid w:val="009C7882"/>
    <w:rsid w:val="009D39FF"/>
    <w:rsid w:val="009E06AF"/>
    <w:rsid w:val="009E1B34"/>
    <w:rsid w:val="009E25B9"/>
    <w:rsid w:val="009E2EF9"/>
    <w:rsid w:val="009E3201"/>
    <w:rsid w:val="009E5B3F"/>
    <w:rsid w:val="009F271B"/>
    <w:rsid w:val="009F3663"/>
    <w:rsid w:val="009F377F"/>
    <w:rsid w:val="009F41CE"/>
    <w:rsid w:val="009F4D0A"/>
    <w:rsid w:val="009F701C"/>
    <w:rsid w:val="009F79C2"/>
    <w:rsid w:val="00A00859"/>
    <w:rsid w:val="00A023DC"/>
    <w:rsid w:val="00A0400B"/>
    <w:rsid w:val="00A066C5"/>
    <w:rsid w:val="00A115C6"/>
    <w:rsid w:val="00A15F55"/>
    <w:rsid w:val="00A16FF5"/>
    <w:rsid w:val="00A2050D"/>
    <w:rsid w:val="00A227A6"/>
    <w:rsid w:val="00A251D2"/>
    <w:rsid w:val="00A3077A"/>
    <w:rsid w:val="00A356C8"/>
    <w:rsid w:val="00A35795"/>
    <w:rsid w:val="00A40059"/>
    <w:rsid w:val="00A40873"/>
    <w:rsid w:val="00A42478"/>
    <w:rsid w:val="00A4743D"/>
    <w:rsid w:val="00A5395C"/>
    <w:rsid w:val="00A549A8"/>
    <w:rsid w:val="00A62A0A"/>
    <w:rsid w:val="00A71464"/>
    <w:rsid w:val="00A735D3"/>
    <w:rsid w:val="00A738C5"/>
    <w:rsid w:val="00A813BF"/>
    <w:rsid w:val="00A82C85"/>
    <w:rsid w:val="00A9513B"/>
    <w:rsid w:val="00A962C8"/>
    <w:rsid w:val="00A969E8"/>
    <w:rsid w:val="00A96DB2"/>
    <w:rsid w:val="00AA4EDD"/>
    <w:rsid w:val="00AA52B1"/>
    <w:rsid w:val="00AA6ADB"/>
    <w:rsid w:val="00AB197D"/>
    <w:rsid w:val="00AB5238"/>
    <w:rsid w:val="00AB5288"/>
    <w:rsid w:val="00AC03C6"/>
    <w:rsid w:val="00AC1A1D"/>
    <w:rsid w:val="00AC3871"/>
    <w:rsid w:val="00AC7951"/>
    <w:rsid w:val="00AC7CD8"/>
    <w:rsid w:val="00AD69E5"/>
    <w:rsid w:val="00AE2847"/>
    <w:rsid w:val="00AE6104"/>
    <w:rsid w:val="00AE6C16"/>
    <w:rsid w:val="00AF4C7A"/>
    <w:rsid w:val="00AF562D"/>
    <w:rsid w:val="00AF6D21"/>
    <w:rsid w:val="00B00648"/>
    <w:rsid w:val="00B042F1"/>
    <w:rsid w:val="00B0500D"/>
    <w:rsid w:val="00B05635"/>
    <w:rsid w:val="00B07307"/>
    <w:rsid w:val="00B07DC9"/>
    <w:rsid w:val="00B1199D"/>
    <w:rsid w:val="00B156F9"/>
    <w:rsid w:val="00B27238"/>
    <w:rsid w:val="00B33A81"/>
    <w:rsid w:val="00B4079E"/>
    <w:rsid w:val="00B407F8"/>
    <w:rsid w:val="00B43CFB"/>
    <w:rsid w:val="00B444A5"/>
    <w:rsid w:val="00B508D4"/>
    <w:rsid w:val="00B50D21"/>
    <w:rsid w:val="00B50FF0"/>
    <w:rsid w:val="00B57652"/>
    <w:rsid w:val="00B6057B"/>
    <w:rsid w:val="00B60DFA"/>
    <w:rsid w:val="00B63730"/>
    <w:rsid w:val="00B642DB"/>
    <w:rsid w:val="00B674CA"/>
    <w:rsid w:val="00B67C84"/>
    <w:rsid w:val="00B70CBF"/>
    <w:rsid w:val="00B7144D"/>
    <w:rsid w:val="00B733A3"/>
    <w:rsid w:val="00B745FA"/>
    <w:rsid w:val="00B74871"/>
    <w:rsid w:val="00B75E94"/>
    <w:rsid w:val="00B76FF0"/>
    <w:rsid w:val="00B80A9E"/>
    <w:rsid w:val="00B847F0"/>
    <w:rsid w:val="00B85C41"/>
    <w:rsid w:val="00B865B4"/>
    <w:rsid w:val="00B9001A"/>
    <w:rsid w:val="00B91861"/>
    <w:rsid w:val="00B93819"/>
    <w:rsid w:val="00B95252"/>
    <w:rsid w:val="00B96E4B"/>
    <w:rsid w:val="00BA1672"/>
    <w:rsid w:val="00BA38AB"/>
    <w:rsid w:val="00BA536A"/>
    <w:rsid w:val="00BB163D"/>
    <w:rsid w:val="00BB3A0F"/>
    <w:rsid w:val="00BB6408"/>
    <w:rsid w:val="00BC0E50"/>
    <w:rsid w:val="00BC297C"/>
    <w:rsid w:val="00BD39F5"/>
    <w:rsid w:val="00BE2932"/>
    <w:rsid w:val="00BE3B56"/>
    <w:rsid w:val="00BE72EB"/>
    <w:rsid w:val="00BE7548"/>
    <w:rsid w:val="00BE7B7E"/>
    <w:rsid w:val="00BE7DB6"/>
    <w:rsid w:val="00BF23FF"/>
    <w:rsid w:val="00BF70A1"/>
    <w:rsid w:val="00C01577"/>
    <w:rsid w:val="00C105FB"/>
    <w:rsid w:val="00C14834"/>
    <w:rsid w:val="00C17736"/>
    <w:rsid w:val="00C17CBF"/>
    <w:rsid w:val="00C24008"/>
    <w:rsid w:val="00C24B2A"/>
    <w:rsid w:val="00C27A2A"/>
    <w:rsid w:val="00C34799"/>
    <w:rsid w:val="00C37882"/>
    <w:rsid w:val="00C5030B"/>
    <w:rsid w:val="00C50D63"/>
    <w:rsid w:val="00C50F4A"/>
    <w:rsid w:val="00C52266"/>
    <w:rsid w:val="00C5282E"/>
    <w:rsid w:val="00C54FFA"/>
    <w:rsid w:val="00C5630B"/>
    <w:rsid w:val="00C57029"/>
    <w:rsid w:val="00C573D9"/>
    <w:rsid w:val="00C57FB7"/>
    <w:rsid w:val="00C615F6"/>
    <w:rsid w:val="00C65EB2"/>
    <w:rsid w:val="00C67DA7"/>
    <w:rsid w:val="00C7662B"/>
    <w:rsid w:val="00C76F31"/>
    <w:rsid w:val="00C8328D"/>
    <w:rsid w:val="00C84F99"/>
    <w:rsid w:val="00C9488B"/>
    <w:rsid w:val="00CA114F"/>
    <w:rsid w:val="00CA167C"/>
    <w:rsid w:val="00CA35A7"/>
    <w:rsid w:val="00CA3F71"/>
    <w:rsid w:val="00CA4A93"/>
    <w:rsid w:val="00CA4D22"/>
    <w:rsid w:val="00CB27E4"/>
    <w:rsid w:val="00CB2C37"/>
    <w:rsid w:val="00CB6A60"/>
    <w:rsid w:val="00CB6FC1"/>
    <w:rsid w:val="00CB7CAB"/>
    <w:rsid w:val="00CC2340"/>
    <w:rsid w:val="00CC29F6"/>
    <w:rsid w:val="00CC6CD0"/>
    <w:rsid w:val="00CC7D53"/>
    <w:rsid w:val="00CD1BFF"/>
    <w:rsid w:val="00CD21A1"/>
    <w:rsid w:val="00CD323D"/>
    <w:rsid w:val="00CD50B4"/>
    <w:rsid w:val="00CD62FB"/>
    <w:rsid w:val="00CE43B3"/>
    <w:rsid w:val="00CE61DB"/>
    <w:rsid w:val="00CF0E22"/>
    <w:rsid w:val="00CF5F57"/>
    <w:rsid w:val="00D03118"/>
    <w:rsid w:val="00D04EF6"/>
    <w:rsid w:val="00D07C22"/>
    <w:rsid w:val="00D115B7"/>
    <w:rsid w:val="00D13046"/>
    <w:rsid w:val="00D13BA1"/>
    <w:rsid w:val="00D210E1"/>
    <w:rsid w:val="00D234A9"/>
    <w:rsid w:val="00D2444E"/>
    <w:rsid w:val="00D24E93"/>
    <w:rsid w:val="00D270FB"/>
    <w:rsid w:val="00D30C95"/>
    <w:rsid w:val="00D31491"/>
    <w:rsid w:val="00D3420A"/>
    <w:rsid w:val="00D36C81"/>
    <w:rsid w:val="00D434F8"/>
    <w:rsid w:val="00D52EFE"/>
    <w:rsid w:val="00D5352B"/>
    <w:rsid w:val="00D5750D"/>
    <w:rsid w:val="00D603A6"/>
    <w:rsid w:val="00D61626"/>
    <w:rsid w:val="00D63D66"/>
    <w:rsid w:val="00D65040"/>
    <w:rsid w:val="00D65AA9"/>
    <w:rsid w:val="00D70739"/>
    <w:rsid w:val="00D70970"/>
    <w:rsid w:val="00D70AA4"/>
    <w:rsid w:val="00D74641"/>
    <w:rsid w:val="00D746CC"/>
    <w:rsid w:val="00D74DA1"/>
    <w:rsid w:val="00D75BDC"/>
    <w:rsid w:val="00D77240"/>
    <w:rsid w:val="00D77E67"/>
    <w:rsid w:val="00D8468E"/>
    <w:rsid w:val="00D84E13"/>
    <w:rsid w:val="00DA216E"/>
    <w:rsid w:val="00DA2F13"/>
    <w:rsid w:val="00DA610D"/>
    <w:rsid w:val="00DA64ED"/>
    <w:rsid w:val="00DB2A68"/>
    <w:rsid w:val="00DB2FF0"/>
    <w:rsid w:val="00DB39DF"/>
    <w:rsid w:val="00DB4318"/>
    <w:rsid w:val="00DB452A"/>
    <w:rsid w:val="00DB46B6"/>
    <w:rsid w:val="00DC285F"/>
    <w:rsid w:val="00DC5601"/>
    <w:rsid w:val="00DE0043"/>
    <w:rsid w:val="00DE5FE4"/>
    <w:rsid w:val="00DF1142"/>
    <w:rsid w:val="00DF5C87"/>
    <w:rsid w:val="00E1163B"/>
    <w:rsid w:val="00E1230B"/>
    <w:rsid w:val="00E14993"/>
    <w:rsid w:val="00E22095"/>
    <w:rsid w:val="00E276BD"/>
    <w:rsid w:val="00E30492"/>
    <w:rsid w:val="00E31D51"/>
    <w:rsid w:val="00E32E2C"/>
    <w:rsid w:val="00E33771"/>
    <w:rsid w:val="00E35726"/>
    <w:rsid w:val="00E36708"/>
    <w:rsid w:val="00E37802"/>
    <w:rsid w:val="00E4118B"/>
    <w:rsid w:val="00E4464A"/>
    <w:rsid w:val="00E449E5"/>
    <w:rsid w:val="00E46FF6"/>
    <w:rsid w:val="00E50F44"/>
    <w:rsid w:val="00E526AF"/>
    <w:rsid w:val="00E56CE2"/>
    <w:rsid w:val="00E618D3"/>
    <w:rsid w:val="00E61970"/>
    <w:rsid w:val="00E664CB"/>
    <w:rsid w:val="00E7025E"/>
    <w:rsid w:val="00E714E6"/>
    <w:rsid w:val="00E729F1"/>
    <w:rsid w:val="00E73895"/>
    <w:rsid w:val="00E73F20"/>
    <w:rsid w:val="00E76040"/>
    <w:rsid w:val="00E76B35"/>
    <w:rsid w:val="00E76F48"/>
    <w:rsid w:val="00E82687"/>
    <w:rsid w:val="00E8373E"/>
    <w:rsid w:val="00E84ADE"/>
    <w:rsid w:val="00E869CE"/>
    <w:rsid w:val="00E86E26"/>
    <w:rsid w:val="00E91D0E"/>
    <w:rsid w:val="00E9243E"/>
    <w:rsid w:val="00E93574"/>
    <w:rsid w:val="00E95823"/>
    <w:rsid w:val="00E95CB6"/>
    <w:rsid w:val="00E95EDF"/>
    <w:rsid w:val="00EA0713"/>
    <w:rsid w:val="00EA2BFE"/>
    <w:rsid w:val="00EA7CE8"/>
    <w:rsid w:val="00EB57F1"/>
    <w:rsid w:val="00EB60E5"/>
    <w:rsid w:val="00EC16E7"/>
    <w:rsid w:val="00EC2E9A"/>
    <w:rsid w:val="00EC5BA0"/>
    <w:rsid w:val="00EC5E5F"/>
    <w:rsid w:val="00EC709F"/>
    <w:rsid w:val="00ED2CCF"/>
    <w:rsid w:val="00ED487F"/>
    <w:rsid w:val="00ED7243"/>
    <w:rsid w:val="00EE1885"/>
    <w:rsid w:val="00EE1BD3"/>
    <w:rsid w:val="00EF1158"/>
    <w:rsid w:val="00EF534D"/>
    <w:rsid w:val="00F0168F"/>
    <w:rsid w:val="00F01F33"/>
    <w:rsid w:val="00F1064B"/>
    <w:rsid w:val="00F11892"/>
    <w:rsid w:val="00F124F5"/>
    <w:rsid w:val="00F14E09"/>
    <w:rsid w:val="00F1703A"/>
    <w:rsid w:val="00F21E10"/>
    <w:rsid w:val="00F22211"/>
    <w:rsid w:val="00F23149"/>
    <w:rsid w:val="00F240C3"/>
    <w:rsid w:val="00F32016"/>
    <w:rsid w:val="00F32F71"/>
    <w:rsid w:val="00F337C9"/>
    <w:rsid w:val="00F33E9D"/>
    <w:rsid w:val="00F3493D"/>
    <w:rsid w:val="00F356E7"/>
    <w:rsid w:val="00F36797"/>
    <w:rsid w:val="00F4163F"/>
    <w:rsid w:val="00F42D5E"/>
    <w:rsid w:val="00F442B1"/>
    <w:rsid w:val="00F47028"/>
    <w:rsid w:val="00F4760C"/>
    <w:rsid w:val="00F47F3B"/>
    <w:rsid w:val="00F50CFE"/>
    <w:rsid w:val="00F52A60"/>
    <w:rsid w:val="00F53941"/>
    <w:rsid w:val="00F54226"/>
    <w:rsid w:val="00F57D42"/>
    <w:rsid w:val="00F605CB"/>
    <w:rsid w:val="00F6084C"/>
    <w:rsid w:val="00F60B53"/>
    <w:rsid w:val="00F67B3A"/>
    <w:rsid w:val="00F73662"/>
    <w:rsid w:val="00F76663"/>
    <w:rsid w:val="00F76C99"/>
    <w:rsid w:val="00F83747"/>
    <w:rsid w:val="00F83F9B"/>
    <w:rsid w:val="00F842B4"/>
    <w:rsid w:val="00F84BE5"/>
    <w:rsid w:val="00F9209D"/>
    <w:rsid w:val="00F923CD"/>
    <w:rsid w:val="00F95F08"/>
    <w:rsid w:val="00F962E4"/>
    <w:rsid w:val="00F97D7F"/>
    <w:rsid w:val="00FA4759"/>
    <w:rsid w:val="00FA64F2"/>
    <w:rsid w:val="00FA7913"/>
    <w:rsid w:val="00FA7F6B"/>
    <w:rsid w:val="00FB4BAB"/>
    <w:rsid w:val="00FB4F87"/>
    <w:rsid w:val="00FB73DB"/>
    <w:rsid w:val="00FC06D1"/>
    <w:rsid w:val="00FC15DE"/>
    <w:rsid w:val="00FC2C80"/>
    <w:rsid w:val="00FC62E7"/>
    <w:rsid w:val="00FD082D"/>
    <w:rsid w:val="00FD3EDD"/>
    <w:rsid w:val="00FD4862"/>
    <w:rsid w:val="00FD4C21"/>
    <w:rsid w:val="00FD7056"/>
    <w:rsid w:val="00FD79D2"/>
    <w:rsid w:val="00FD7E3D"/>
    <w:rsid w:val="00FE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4E3C4"/>
  <w15:docId w15:val="{D767C289-1413-4216-9748-E9773199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651"/>
    <w:pPr>
      <w:spacing w:line="312" w:lineRule="auto"/>
      <w:ind w:firstLine="709"/>
      <w:jc w:val="both"/>
    </w:pPr>
    <w:rPr>
      <w:rFonts w:ascii="Times New Roman" w:hAnsi="Times New Roman"/>
      <w:sz w:val="28"/>
      <w:szCs w:val="28"/>
      <w:lang w:val="en-AU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D7D"/>
    <w:pPr>
      <w:keepNext/>
      <w:keepLines/>
      <w:pageBreakBefore/>
      <w:numPr>
        <w:numId w:val="5"/>
      </w:numPr>
      <w:spacing w:after="360"/>
      <w:ind w:right="567" w:firstLine="709"/>
      <w:jc w:val="center"/>
      <w:outlineLvl w:val="0"/>
    </w:pPr>
    <w:rPr>
      <w:rFonts w:eastAsia="Times New Roman" w:cs="Angsana New"/>
      <w:b/>
      <w:bCs/>
      <w:caps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D7D"/>
    <w:pPr>
      <w:keepNext/>
      <w:keepLines/>
      <w:numPr>
        <w:ilvl w:val="1"/>
        <w:numId w:val="5"/>
      </w:numPr>
      <w:spacing w:before="200"/>
      <w:jc w:val="left"/>
      <w:outlineLvl w:val="1"/>
    </w:pPr>
    <w:rPr>
      <w:rFonts w:eastAsia="Times New Roman" w:cs="Angsana New"/>
      <w:b/>
      <w:bCs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A7"/>
    <w:pPr>
      <w:keepNext/>
      <w:keepLines/>
      <w:numPr>
        <w:ilvl w:val="2"/>
        <w:numId w:val="5"/>
      </w:numPr>
      <w:spacing w:before="120"/>
      <w:jc w:val="left"/>
      <w:outlineLvl w:val="2"/>
    </w:pPr>
    <w:rPr>
      <w:rFonts w:eastAsia="Times New Roman" w:cs="Angsana New"/>
      <w:bCs/>
      <w:i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0C1B"/>
    <w:pPr>
      <w:keepNext/>
      <w:keepLines/>
      <w:numPr>
        <w:ilvl w:val="3"/>
        <w:numId w:val="5"/>
      </w:numPr>
      <w:spacing w:before="120"/>
      <w:ind w:left="993" w:hanging="284"/>
      <w:jc w:val="left"/>
      <w:outlineLvl w:val="3"/>
    </w:pPr>
    <w:rPr>
      <w:rFonts w:eastAsia="Times New Roman" w:cs="Angsana New"/>
      <w:bCs/>
      <w:iCs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6A60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 w:cs="Angsana New"/>
      <w:color w:val="243F60"/>
      <w:szCs w:val="3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6A60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 w:cs="Angsana New"/>
      <w:i/>
      <w:iCs/>
      <w:color w:val="243F60"/>
      <w:szCs w:val="3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A60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 w:cs="Angsana New"/>
      <w:i/>
      <w:iCs/>
      <w:color w:val="404040"/>
      <w:szCs w:val="3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A60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Angsana New"/>
      <w:color w:val="404040"/>
      <w:sz w:val="20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A60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Angsana New"/>
      <w:i/>
      <w:iCs/>
      <w:color w:val="404040"/>
      <w:sz w:val="20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7CAB"/>
  </w:style>
  <w:style w:type="character" w:styleId="Strong">
    <w:name w:val="Strong"/>
    <w:uiPriority w:val="22"/>
    <w:qFormat/>
    <w:rsid w:val="00CB7C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CAB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CB7CAB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link w:val="Heading1"/>
    <w:uiPriority w:val="9"/>
    <w:rsid w:val="00560F1C"/>
    <w:rPr>
      <w:rFonts w:ascii="Times New Roman" w:eastAsia="Times New Roman" w:hAnsi="Times New Roman" w:cs="Angsana New"/>
      <w:b/>
      <w:bCs/>
      <w:caps/>
      <w:sz w:val="28"/>
      <w:szCs w:val="35"/>
      <w:lang w:val="en-AU" w:bidi="th-TH"/>
    </w:rPr>
  </w:style>
  <w:style w:type="character" w:customStyle="1" w:styleId="Heading2Char">
    <w:name w:val="Heading 2 Char"/>
    <w:link w:val="Heading2"/>
    <w:uiPriority w:val="9"/>
    <w:rsid w:val="00200A6E"/>
    <w:rPr>
      <w:rFonts w:ascii="Times New Roman" w:eastAsia="Times New Roman" w:hAnsi="Times New Roman" w:cs="Angsana New"/>
      <w:b/>
      <w:bCs/>
      <w:sz w:val="28"/>
      <w:szCs w:val="33"/>
      <w:lang w:val="en-AU" w:bidi="th-TH"/>
    </w:rPr>
  </w:style>
  <w:style w:type="character" w:customStyle="1" w:styleId="Heading3Char">
    <w:name w:val="Heading 3 Char"/>
    <w:link w:val="Heading3"/>
    <w:uiPriority w:val="9"/>
    <w:rsid w:val="00CA35A7"/>
    <w:rPr>
      <w:rFonts w:ascii="Times New Roman" w:eastAsia="Times New Roman" w:hAnsi="Times New Roman" w:cs="Angsana New"/>
      <w:bCs/>
      <w:i/>
      <w:sz w:val="28"/>
      <w:szCs w:val="35"/>
      <w:lang w:val="en-AU" w:bidi="th-TH"/>
    </w:rPr>
  </w:style>
  <w:style w:type="character" w:customStyle="1" w:styleId="Heading4Char">
    <w:name w:val="Heading 4 Char"/>
    <w:link w:val="Heading4"/>
    <w:uiPriority w:val="9"/>
    <w:rsid w:val="008A0C1B"/>
    <w:rPr>
      <w:rFonts w:ascii="Times New Roman" w:eastAsia="Times New Roman" w:hAnsi="Times New Roman" w:cs="Angsana New"/>
      <w:bCs/>
      <w:iCs/>
      <w:sz w:val="28"/>
      <w:szCs w:val="35"/>
      <w:lang w:val="en-AU" w:bidi="th-TH"/>
    </w:rPr>
  </w:style>
  <w:style w:type="character" w:customStyle="1" w:styleId="Heading5Char">
    <w:name w:val="Heading 5 Char"/>
    <w:link w:val="Heading5"/>
    <w:uiPriority w:val="9"/>
    <w:rsid w:val="00CB6A60"/>
    <w:rPr>
      <w:rFonts w:ascii="Cambria" w:eastAsia="Times New Roman" w:hAnsi="Cambria" w:cs="Angsana New"/>
      <w:color w:val="243F60"/>
      <w:sz w:val="28"/>
      <w:szCs w:val="35"/>
      <w:lang w:val="en-AU" w:bidi="th-TH"/>
    </w:rPr>
  </w:style>
  <w:style w:type="character" w:customStyle="1" w:styleId="Heading6Char">
    <w:name w:val="Heading 6 Char"/>
    <w:link w:val="Heading6"/>
    <w:uiPriority w:val="9"/>
    <w:rsid w:val="00CB6A60"/>
    <w:rPr>
      <w:rFonts w:ascii="Cambria" w:eastAsia="Times New Roman" w:hAnsi="Cambria" w:cs="Angsana New"/>
      <w:i/>
      <w:iCs/>
      <w:color w:val="243F60"/>
      <w:sz w:val="28"/>
      <w:szCs w:val="35"/>
      <w:lang w:val="en-AU" w:bidi="th-TH"/>
    </w:rPr>
  </w:style>
  <w:style w:type="character" w:customStyle="1" w:styleId="Heading7Char">
    <w:name w:val="Heading 7 Char"/>
    <w:link w:val="Heading7"/>
    <w:uiPriority w:val="9"/>
    <w:semiHidden/>
    <w:rsid w:val="00CB6A60"/>
    <w:rPr>
      <w:rFonts w:ascii="Cambria" w:eastAsia="Times New Roman" w:hAnsi="Cambria" w:cs="Angsana New"/>
      <w:i/>
      <w:iCs/>
      <w:color w:val="404040"/>
      <w:sz w:val="28"/>
      <w:szCs w:val="35"/>
      <w:lang w:val="en-AU" w:bidi="th-TH"/>
    </w:rPr>
  </w:style>
  <w:style w:type="character" w:customStyle="1" w:styleId="Heading8Char">
    <w:name w:val="Heading 8 Char"/>
    <w:link w:val="Heading8"/>
    <w:uiPriority w:val="9"/>
    <w:semiHidden/>
    <w:rsid w:val="00CB6A60"/>
    <w:rPr>
      <w:rFonts w:ascii="Cambria" w:eastAsia="Times New Roman" w:hAnsi="Cambria" w:cs="Angsana New"/>
      <w:color w:val="404040"/>
      <w:szCs w:val="25"/>
      <w:lang w:val="en-AU" w:bidi="th-TH"/>
    </w:rPr>
  </w:style>
  <w:style w:type="character" w:customStyle="1" w:styleId="Heading9Char">
    <w:name w:val="Heading 9 Char"/>
    <w:link w:val="Heading9"/>
    <w:uiPriority w:val="9"/>
    <w:semiHidden/>
    <w:rsid w:val="00CB6A60"/>
    <w:rPr>
      <w:rFonts w:ascii="Cambria" w:eastAsia="Times New Roman" w:hAnsi="Cambria" w:cs="Angsana New"/>
      <w:i/>
      <w:iCs/>
      <w:color w:val="404040"/>
      <w:szCs w:val="25"/>
      <w:lang w:val="en-AU" w:bidi="th-TH"/>
    </w:rPr>
  </w:style>
  <w:style w:type="paragraph" w:styleId="Header">
    <w:name w:val="header"/>
    <w:basedOn w:val="Normal"/>
    <w:link w:val="HeaderChar"/>
    <w:uiPriority w:val="99"/>
    <w:unhideWhenUsed/>
    <w:rsid w:val="00FD4862"/>
    <w:pPr>
      <w:tabs>
        <w:tab w:val="center" w:pos="4513"/>
        <w:tab w:val="right" w:pos="9026"/>
      </w:tabs>
      <w:spacing w:line="240" w:lineRule="auto"/>
    </w:pPr>
    <w:rPr>
      <w:szCs w:val="35"/>
    </w:rPr>
  </w:style>
  <w:style w:type="character" w:customStyle="1" w:styleId="HeaderChar">
    <w:name w:val="Header Char"/>
    <w:link w:val="Header"/>
    <w:uiPriority w:val="99"/>
    <w:rsid w:val="00FD4862"/>
    <w:rPr>
      <w:rFonts w:ascii="Times New Roman" w:hAnsi="Times New Roman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7019FB"/>
    <w:pPr>
      <w:tabs>
        <w:tab w:val="center" w:pos="4536"/>
      </w:tabs>
      <w:spacing w:line="240" w:lineRule="auto"/>
      <w:ind w:firstLine="0"/>
    </w:pPr>
    <w:rPr>
      <w:szCs w:val="35"/>
    </w:rPr>
  </w:style>
  <w:style w:type="character" w:customStyle="1" w:styleId="FooterChar">
    <w:name w:val="Footer Char"/>
    <w:link w:val="Footer"/>
    <w:uiPriority w:val="99"/>
    <w:rsid w:val="007019FB"/>
    <w:rPr>
      <w:rFonts w:ascii="Times New Roman" w:hAnsi="Times New Roman"/>
      <w:sz w:val="28"/>
      <w:szCs w:val="35"/>
      <w:lang w:val="en-AU" w:bidi="th-TH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7DA7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C67DA7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5C5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gBa">
    <w:name w:val="Trang Bìa"/>
    <w:qFormat/>
    <w:rsid w:val="00561D7E"/>
    <w:pPr>
      <w:jc w:val="center"/>
    </w:pPr>
    <w:rPr>
      <w:rFonts w:ascii="Times New Roman" w:hAnsi="Times New Roman"/>
      <w:sz w:val="28"/>
      <w:szCs w:val="28"/>
      <w:lang w:val="en-AU" w:eastAsia="en-AU" w:bidi="th-TH"/>
    </w:rPr>
  </w:style>
  <w:style w:type="paragraph" w:customStyle="1" w:styleId="UH1">
    <w:name w:val="UH1"/>
    <w:basedOn w:val="Heading1"/>
    <w:next w:val="Normal"/>
    <w:qFormat/>
    <w:rsid w:val="009F41CE"/>
    <w:pPr>
      <w:numPr>
        <w:numId w:val="0"/>
      </w:numPr>
    </w:pPr>
    <w:rPr>
      <w:lang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1F5085"/>
    <w:pPr>
      <w:tabs>
        <w:tab w:val="right" w:leader="dot" w:pos="9062"/>
      </w:tabs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B0621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B452A"/>
    <w:pPr>
      <w:tabs>
        <w:tab w:val="left" w:pos="1960"/>
        <w:tab w:val="right" w:leader="dot" w:pos="9062"/>
      </w:tabs>
      <w:spacing w:before="120"/>
      <w:ind w:left="561" w:firstLine="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uiPriority w:val="99"/>
    <w:unhideWhenUsed/>
    <w:rsid w:val="00D61626"/>
    <w:rPr>
      <w:color w:val="0000FF"/>
      <w:u w:val="single"/>
    </w:rPr>
  </w:style>
  <w:style w:type="character" w:customStyle="1" w:styleId="Tntiliuthamkho">
    <w:name w:val="Tên tài liệu tham khảo"/>
    <w:uiPriority w:val="1"/>
    <w:qFormat/>
    <w:rsid w:val="00175AC5"/>
    <w:rPr>
      <w:b w:val="0"/>
      <w:i/>
    </w:rPr>
  </w:style>
  <w:style w:type="paragraph" w:customStyle="1" w:styleId="Tiliuthamkho">
    <w:name w:val="Tài liệu tham khảo"/>
    <w:basedOn w:val="Normal"/>
    <w:qFormat/>
    <w:rsid w:val="00F47028"/>
    <w:pPr>
      <w:ind w:left="567" w:hanging="567"/>
      <w:jc w:val="left"/>
    </w:pPr>
    <w:rPr>
      <w:lang w:val="en-US"/>
    </w:rPr>
  </w:style>
  <w:style w:type="paragraph" w:customStyle="1" w:styleId="Hnhv">
    <w:name w:val="Hình vẽ"/>
    <w:basedOn w:val="Normal"/>
    <w:next w:val="Normal"/>
    <w:qFormat/>
    <w:rsid w:val="00B96E4B"/>
    <w:pPr>
      <w:keepNext/>
      <w:spacing w:before="120" w:line="240" w:lineRule="auto"/>
      <w:ind w:firstLine="0"/>
      <w:jc w:val="center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5E4308"/>
    <w:pPr>
      <w:widowControl w:val="0"/>
      <w:ind w:firstLine="0"/>
      <w:jc w:val="center"/>
    </w:pPr>
    <w:rPr>
      <w:bCs/>
      <w:szCs w:val="25"/>
    </w:rPr>
  </w:style>
  <w:style w:type="paragraph" w:customStyle="1" w:styleId="Tnhnhv">
    <w:name w:val="Tên hình vẽ"/>
    <w:basedOn w:val="Normal"/>
    <w:next w:val="Normal"/>
    <w:qFormat/>
    <w:rsid w:val="000A3323"/>
    <w:pPr>
      <w:spacing w:before="120" w:after="240"/>
      <w:ind w:firstLine="0"/>
      <w:jc w:val="center"/>
    </w:pPr>
    <w:rPr>
      <w:i/>
    </w:rPr>
  </w:style>
  <w:style w:type="paragraph" w:customStyle="1" w:styleId="Table">
    <w:name w:val="Table"/>
    <w:basedOn w:val="Normal"/>
    <w:qFormat/>
    <w:rsid w:val="002B15D1"/>
    <w:pPr>
      <w:spacing w:before="60" w:after="60" w:line="240" w:lineRule="auto"/>
      <w:ind w:firstLine="0"/>
      <w:jc w:val="left"/>
    </w:pPr>
    <w:rPr>
      <w:lang w:eastAsia="en-AU"/>
    </w:rPr>
  </w:style>
  <w:style w:type="paragraph" w:customStyle="1" w:styleId="Center">
    <w:name w:val="Center"/>
    <w:basedOn w:val="Normal"/>
    <w:qFormat/>
    <w:rsid w:val="00FC06D1"/>
    <w:pPr>
      <w:ind w:firstLine="0"/>
      <w:jc w:val="center"/>
    </w:pPr>
  </w:style>
  <w:style w:type="paragraph" w:customStyle="1" w:styleId="Table-Center">
    <w:name w:val="Table-Center"/>
    <w:basedOn w:val="Table"/>
    <w:qFormat/>
    <w:rsid w:val="00B70CBF"/>
    <w:pPr>
      <w:jc w:val="center"/>
    </w:pPr>
  </w:style>
  <w:style w:type="paragraph" w:customStyle="1" w:styleId="Table-Right">
    <w:name w:val="Table-Right"/>
    <w:basedOn w:val="Table"/>
    <w:qFormat/>
    <w:rsid w:val="00636176"/>
    <w:pPr>
      <w:jc w:val="right"/>
    </w:pPr>
  </w:style>
  <w:style w:type="paragraph" w:styleId="TableofFigures">
    <w:name w:val="table of figures"/>
    <w:basedOn w:val="Normal"/>
    <w:next w:val="Normal"/>
    <w:uiPriority w:val="99"/>
    <w:unhideWhenUsed/>
    <w:rsid w:val="00156403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Equation">
    <w:name w:val="Equation"/>
    <w:basedOn w:val="Normal"/>
    <w:rsid w:val="002E1CD6"/>
    <w:pPr>
      <w:spacing w:after="240" w:line="240" w:lineRule="auto"/>
      <w:ind w:firstLine="0"/>
      <w:jc w:val="center"/>
    </w:pPr>
    <w:rPr>
      <w:rFonts w:eastAsia="Times New Roman" w:cs="Times New Roman"/>
      <w:sz w:val="24"/>
      <w:szCs w:val="20"/>
      <w:lang w:val="en-US" w:bidi="ar-SA"/>
    </w:rPr>
  </w:style>
  <w:style w:type="paragraph" w:customStyle="1" w:styleId="Code">
    <w:name w:val="Code"/>
    <w:link w:val="CodeChar"/>
    <w:qFormat/>
    <w:rsid w:val="0005502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240" w:after="240"/>
      <w:contextualSpacing/>
    </w:pPr>
    <w:rPr>
      <w:rFonts w:ascii="Courier New" w:hAnsi="Courier New"/>
      <w:sz w:val="24"/>
      <w:szCs w:val="28"/>
      <w:lang w:val="en-AU" w:bidi="th-TH"/>
    </w:rPr>
  </w:style>
  <w:style w:type="paragraph" w:customStyle="1" w:styleId="NoIndent">
    <w:name w:val="NoIndent"/>
    <w:basedOn w:val="Normal"/>
    <w:qFormat/>
    <w:rsid w:val="00055022"/>
    <w:pPr>
      <w:ind w:firstLine="0"/>
    </w:pPr>
  </w:style>
  <w:style w:type="character" w:customStyle="1" w:styleId="CodeChar">
    <w:name w:val="Code Char"/>
    <w:link w:val="Code"/>
    <w:rsid w:val="00055022"/>
    <w:rPr>
      <w:rFonts w:ascii="Courier New" w:hAnsi="Courier New"/>
      <w:sz w:val="24"/>
      <w:szCs w:val="28"/>
      <w:lang w:val="en-AU" w:bidi="th-TH"/>
    </w:rPr>
  </w:style>
  <w:style w:type="paragraph" w:customStyle="1" w:styleId="Table-Header">
    <w:name w:val="Table-Header"/>
    <w:basedOn w:val="Table"/>
    <w:qFormat/>
    <w:rsid w:val="00AB5288"/>
    <w:pPr>
      <w:keepNext/>
      <w:jc w:val="center"/>
    </w:pPr>
    <w:rPr>
      <w:b/>
    </w:rPr>
  </w:style>
  <w:style w:type="paragraph" w:customStyle="1" w:styleId="Tnbng">
    <w:name w:val="Tên bảng"/>
    <w:basedOn w:val="Normal"/>
    <w:next w:val="Normal"/>
    <w:qFormat/>
    <w:rsid w:val="00CD21A1"/>
    <w:pPr>
      <w:keepNext/>
      <w:spacing w:before="120"/>
      <w:ind w:firstLine="0"/>
      <w:jc w:val="right"/>
    </w:pPr>
    <w:rPr>
      <w:i/>
    </w:rPr>
  </w:style>
  <w:style w:type="paragraph" w:customStyle="1" w:styleId="Mclc">
    <w:name w:val="Mục lục"/>
    <w:basedOn w:val="Heading1"/>
    <w:next w:val="Normal"/>
    <w:qFormat/>
    <w:rsid w:val="002071CC"/>
    <w:pPr>
      <w:numPr>
        <w:numId w:val="0"/>
      </w:numPr>
      <w:outlineLvl w:val="8"/>
    </w:pPr>
  </w:style>
  <w:style w:type="numbering" w:customStyle="1" w:styleId="nhsmc">
    <w:name w:val="Đánh số đề mục"/>
    <w:uiPriority w:val="99"/>
    <w:rsid w:val="008A3D7D"/>
    <w:pPr>
      <w:numPr>
        <w:numId w:val="3"/>
      </w:numPr>
    </w:pPr>
  </w:style>
  <w:style w:type="numbering" w:customStyle="1" w:styleId="UListHanging">
    <w:name w:val="UList.Hanging"/>
    <w:uiPriority w:val="99"/>
    <w:rsid w:val="00C54FFA"/>
    <w:pPr>
      <w:numPr>
        <w:numId w:val="4"/>
      </w:numPr>
    </w:pPr>
  </w:style>
  <w:style w:type="character" w:styleId="Emphasis">
    <w:name w:val="Emphasis"/>
    <w:uiPriority w:val="20"/>
    <w:qFormat/>
    <w:rsid w:val="00272125"/>
    <w:rPr>
      <w:i/>
      <w:iCs/>
    </w:rPr>
  </w:style>
  <w:style w:type="paragraph" w:customStyle="1" w:styleId="UH2">
    <w:name w:val="UH2"/>
    <w:basedOn w:val="Heading2"/>
    <w:next w:val="Normal"/>
    <w:qFormat/>
    <w:rsid w:val="00CD50B4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1"/>
    <w:qFormat/>
    <w:rsid w:val="00583AED"/>
    <w:pPr>
      <w:ind w:left="720"/>
      <w:contextualSpacing/>
    </w:pPr>
    <w:rPr>
      <w:szCs w:val="35"/>
    </w:rPr>
  </w:style>
  <w:style w:type="paragraph" w:styleId="NormalWeb">
    <w:name w:val="Normal (Web)"/>
    <w:basedOn w:val="Normal"/>
    <w:uiPriority w:val="99"/>
    <w:semiHidden/>
    <w:unhideWhenUsed/>
    <w:rsid w:val="00AC38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3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3871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C3871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BF23FF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6"/>
      <w:szCs w:val="26"/>
      <w:lang w:val="vi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F23FF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BF23FF"/>
    <w:pPr>
      <w:widowControl w:val="0"/>
      <w:autoSpaceDE w:val="0"/>
      <w:autoSpaceDN w:val="0"/>
      <w:spacing w:line="240" w:lineRule="auto"/>
      <w:ind w:left="108" w:firstLine="0"/>
      <w:jc w:val="left"/>
    </w:pPr>
    <w:rPr>
      <w:rFonts w:eastAsia="Times New Roman" w:cs="Times New Roman"/>
      <w:sz w:val="22"/>
      <w:szCs w:val="22"/>
      <w:lang w:val="vi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B6057B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057B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057B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057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057B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057B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table" w:styleId="GridTable4-Accent3">
    <w:name w:val="Grid Table 4 Accent 3"/>
    <w:basedOn w:val="TableNormal"/>
    <w:uiPriority w:val="49"/>
    <w:rsid w:val="00AE6C16"/>
    <w:rPr>
      <w:rFonts w:asciiTheme="minorHAnsi" w:eastAsiaTheme="minorEastAsia" w:hAnsiTheme="minorHAnsi" w:cstheme="minorBidi"/>
      <w:sz w:val="22"/>
      <w:szCs w:val="2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227A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ync\GDrive\_Templates\&#272;&#7891;%20&#225;n%20t&#7889;t%20nghi&#7879;p%20&#273;&#7841;i%20h&#7885;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6EC56-76D4-4087-AFF0-6D0515682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Đồ án tốt nghiệp đại học.dot</Template>
  <TotalTime>2070</TotalTime>
  <Pages>17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Links>
    <vt:vector size="450" baseType="variant">
      <vt:variant>
        <vt:i4>1769528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_Toc357983438</vt:lpwstr>
      </vt:variant>
      <vt:variant>
        <vt:i4>1769528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_Toc357983437</vt:lpwstr>
      </vt:variant>
      <vt:variant>
        <vt:i4>1769528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_Toc357983436</vt:lpwstr>
      </vt:variant>
      <vt:variant>
        <vt:i4>1769528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_Toc357983435</vt:lpwstr>
      </vt:variant>
      <vt:variant>
        <vt:i4>1769528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_Toc357983434</vt:lpwstr>
      </vt:variant>
      <vt:variant>
        <vt:i4>1441845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_Toc452402320</vt:lpwstr>
      </vt:variant>
      <vt:variant>
        <vt:i4>1376309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_Toc452402319</vt:lpwstr>
      </vt:variant>
      <vt:variant>
        <vt:i4>1376309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_Toc452402318</vt:lpwstr>
      </vt:variant>
      <vt:variant>
        <vt:i4>1376309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_Toc452402317</vt:lpwstr>
      </vt:variant>
      <vt:variant>
        <vt:i4>1376309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_Toc452402316</vt:lpwstr>
      </vt:variant>
      <vt:variant>
        <vt:i4>1376309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_Toc452402315</vt:lpwstr>
      </vt:variant>
      <vt:variant>
        <vt:i4>1376309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_Toc452402314</vt:lpwstr>
      </vt:variant>
      <vt:variant>
        <vt:i4>1376309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_Toc452402313</vt:lpwstr>
      </vt:variant>
      <vt:variant>
        <vt:i4>1376309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_Toc452402312</vt:lpwstr>
      </vt:variant>
      <vt:variant>
        <vt:i4>1376309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_Toc452402311</vt:lpwstr>
      </vt:variant>
      <vt:variant>
        <vt:i4>1376309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_Toc452402310</vt:lpwstr>
      </vt:variant>
      <vt:variant>
        <vt:i4>2031664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_Toc452409601</vt:lpwstr>
      </vt:variant>
      <vt:variant>
        <vt:i4>2031664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_Toc452409600</vt:lpwstr>
      </vt:variant>
      <vt:variant>
        <vt:i4>1441843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_Toc452409599</vt:lpwstr>
      </vt:variant>
      <vt:variant>
        <vt:i4>1441843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_Toc452409598</vt:lpwstr>
      </vt:variant>
      <vt:variant>
        <vt:i4>1441843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_Toc452409597</vt:lpwstr>
      </vt:variant>
      <vt:variant>
        <vt:i4>1441843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_Toc452409596</vt:lpwstr>
      </vt:variant>
      <vt:variant>
        <vt:i4>1441843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_Toc452409595</vt:lpwstr>
      </vt:variant>
      <vt:variant>
        <vt:i4>1441843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_Toc452409594</vt:lpwstr>
      </vt:variant>
      <vt:variant>
        <vt:i4>1441843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_Toc452409593</vt:lpwstr>
      </vt:variant>
      <vt:variant>
        <vt:i4>1441843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_Toc452409592</vt:lpwstr>
      </vt:variant>
      <vt:variant>
        <vt:i4>1441843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_Toc452409591</vt:lpwstr>
      </vt:variant>
      <vt:variant>
        <vt:i4>1441843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_Toc452409590</vt:lpwstr>
      </vt:variant>
      <vt:variant>
        <vt:i4>1507379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_Toc452409589</vt:lpwstr>
      </vt:variant>
      <vt:variant>
        <vt:i4>1507379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_Toc452409588</vt:lpwstr>
      </vt:variant>
      <vt:variant>
        <vt:i4>1507379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_Toc452409587</vt:lpwstr>
      </vt:variant>
      <vt:variant>
        <vt:i4>1507379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_Toc452409586</vt:lpwstr>
      </vt:variant>
      <vt:variant>
        <vt:i4>1507379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_Toc452409585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_Toc452409584</vt:lpwstr>
      </vt:variant>
      <vt:variant>
        <vt:i4>1507379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_Toc452409583</vt:lpwstr>
      </vt:variant>
      <vt:variant>
        <vt:i4>1507379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_Toc452409582</vt:lpwstr>
      </vt:variant>
      <vt:variant>
        <vt:i4>1507379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_Toc452409581</vt:lpwstr>
      </vt:variant>
      <vt:variant>
        <vt:i4>1507379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_Toc452409580</vt:lpwstr>
      </vt:variant>
      <vt:variant>
        <vt:i4>1572915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_Toc452409579</vt:lpwstr>
      </vt:variant>
      <vt:variant>
        <vt:i4>1572915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_Toc452409578</vt:lpwstr>
      </vt:variant>
      <vt:variant>
        <vt:i4>1572915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_Toc452409577</vt:lpwstr>
      </vt:variant>
      <vt:variant>
        <vt:i4>1572915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_Toc452409576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_Toc452409575</vt:lpwstr>
      </vt:variant>
      <vt:variant>
        <vt:i4>1572915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_Toc452409574</vt:lpwstr>
      </vt:variant>
      <vt:variant>
        <vt:i4>1572915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_Toc452409573</vt:lpwstr>
      </vt:variant>
      <vt:variant>
        <vt:i4>1572915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_Toc452409572</vt:lpwstr>
      </vt:variant>
      <vt:variant>
        <vt:i4>1572915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_Toc452409571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_Toc452409570</vt:lpwstr>
      </vt:variant>
      <vt:variant>
        <vt:i4>1638451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_Toc452409569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_Toc452409568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_Toc452409567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_Toc452409566</vt:lpwstr>
      </vt:variant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_Toc452409565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_Toc452409564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_Toc452409563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_Toc452409562</vt:lpwstr>
      </vt:variant>
      <vt:variant>
        <vt:i4>1638451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_Toc452409561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_Toc452409560</vt:lpwstr>
      </vt:variant>
      <vt:variant>
        <vt:i4>1703987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_Toc452409559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_Toc452409558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_Toc452409557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_Toc452409556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_Toc452409555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_Toc452409554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_Toc452409553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_Toc452409552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_Toc452409551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_Toc452409550</vt:lpwstr>
      </vt:variant>
      <vt:variant>
        <vt:i4>1769523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_Toc452409549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_Toc452409548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_Toc452409547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_Toc452409546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_Toc452409545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_Toc452409544</vt:lpwstr>
      </vt:variant>
      <vt:variant>
        <vt:i4>2424958</vt:i4>
      </vt:variant>
      <vt:variant>
        <vt:i4>192654</vt:i4>
      </vt:variant>
      <vt:variant>
        <vt:i4>1215</vt:i4>
      </vt:variant>
      <vt:variant>
        <vt:i4>1</vt:i4>
      </vt:variant>
      <vt:variant>
        <vt:lpwstr>http://upload.wikimedia.org/wikipedia/commons/thumb/1/18/Oaep-diagram-20080305.png/250px-Oaep-diagram-20080305.png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Duy Hung</dc:creator>
  <cp:lastModifiedBy>MULTICAMPUSPC</cp:lastModifiedBy>
  <cp:revision>63</cp:revision>
  <cp:lastPrinted>2022-05-25T09:59:00Z</cp:lastPrinted>
  <dcterms:created xsi:type="dcterms:W3CDTF">2022-02-12T15:56:00Z</dcterms:created>
  <dcterms:modified xsi:type="dcterms:W3CDTF">2022-08-10T07:28:00Z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